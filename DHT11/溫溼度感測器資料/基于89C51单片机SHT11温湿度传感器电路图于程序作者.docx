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401" w:rsidRDefault="00DD34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52.75pt">
            <v:imagedata r:id="rId4" o:title=""/>
          </v:shape>
        </w:pic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89C51</w:t>
      </w:r>
      <w:r>
        <w:rPr>
          <w:rFonts w:hint="eastAsia"/>
          <w:lang w:eastAsia="zh-CN"/>
        </w:rPr>
        <w:t>单片机</w:t>
      </w:r>
      <w:r>
        <w:rPr>
          <w:lang w:eastAsia="zh-CN"/>
        </w:rPr>
        <w:t>SHT11</w:t>
      </w:r>
      <w:r>
        <w:rPr>
          <w:rFonts w:hint="eastAsia"/>
          <w:lang w:eastAsia="zh-CN"/>
        </w:rPr>
        <w:t>温湿度传感器电路图于程序作者：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张志杰</w:t>
      </w:r>
    </w:p>
    <w:p w:rsidR="00DD3401" w:rsidRDefault="00DD3401">
      <w:r>
        <w:t>SHT11.h</w:t>
      </w:r>
      <w:r>
        <w:rPr>
          <w:rFonts w:hint="eastAsia"/>
        </w:rPr>
        <w:t>文件：</w:t>
      </w:r>
    </w:p>
    <w:p w:rsidR="00DD3401" w:rsidRDefault="00DD3401">
      <w:r>
        <w:t>#ifndef __SHT11_H__</w:t>
      </w:r>
    </w:p>
    <w:p w:rsidR="00DD3401" w:rsidRDefault="00DD3401">
      <w:r>
        <w:t>#define __SHT11_H__</w:t>
      </w:r>
    </w:p>
    <w:p w:rsidR="00DD3401" w:rsidRDefault="00DD3401">
      <w:r>
        <w:t>/*************************</w:t>
      </w:r>
    </w:p>
    <w:p w:rsidR="00DD3401" w:rsidRDefault="00DD3401">
      <w:r>
        <w:t>SHT11</w:t>
      </w:r>
      <w:r>
        <w:rPr>
          <w:rFonts w:hint="eastAsia"/>
        </w:rPr>
        <w:t>相关命令</w:t>
      </w:r>
    </w:p>
    <w:p w:rsidR="00DD3401" w:rsidRDefault="00DD3401">
      <w:r>
        <w:t>**************************/</w:t>
      </w:r>
    </w:p>
    <w:p w:rsidR="00DD3401" w:rsidRDefault="00DD3401">
      <w:r>
        <w:t>#define uchar unsigned char</w:t>
      </w:r>
    </w:p>
    <w:p w:rsidR="00DD3401" w:rsidRDefault="00DD3401">
      <w:r>
        <w:t>#define uint  unsigned int</w:t>
      </w:r>
    </w:p>
    <w:p w:rsidR="00DD3401" w:rsidRDefault="00DD3401">
      <w:r>
        <w:t>#define TEM_TEST         0x03//</w:t>
      </w:r>
      <w:r>
        <w:rPr>
          <w:rFonts w:hint="eastAsia"/>
        </w:rPr>
        <w:t>温度检测命令</w:t>
      </w:r>
    </w:p>
    <w:p w:rsidR="00DD3401" w:rsidRDefault="00DD3401">
      <w:r>
        <w:t>#define HUM_TEST          0x05//</w:t>
      </w:r>
      <w:r>
        <w:rPr>
          <w:rFonts w:hint="eastAsia"/>
        </w:rPr>
        <w:t>湿度检测命令</w:t>
      </w:r>
    </w:p>
    <w:p w:rsidR="00DD3401" w:rsidRDefault="00DD3401">
      <w:r>
        <w:t>#define REG_READ          0x07//</w:t>
      </w:r>
      <w:r>
        <w:rPr>
          <w:rFonts w:hint="eastAsia"/>
        </w:rPr>
        <w:t>读寄存器</w:t>
      </w:r>
    </w:p>
    <w:p w:rsidR="00DD3401" w:rsidRDefault="00DD3401">
      <w:r>
        <w:t>#define REG_WRITE         0x06//</w:t>
      </w:r>
      <w:r>
        <w:rPr>
          <w:rFonts w:hint="eastAsia"/>
        </w:rPr>
        <w:t>写寄存器</w:t>
      </w:r>
    </w:p>
    <w:p w:rsidR="00DD3401" w:rsidRDefault="00DD3401">
      <w:r>
        <w:t>#define FUNCTION_SET    0x01//</w:t>
      </w:r>
      <w:r>
        <w:rPr>
          <w:rFonts w:hint="eastAsia"/>
        </w:rPr>
        <w:t>设置</w:t>
      </w:r>
      <w:r>
        <w:t>SHT11</w:t>
      </w:r>
      <w:r>
        <w:rPr>
          <w:rFonts w:hint="eastAsia"/>
        </w:rPr>
        <w:t>的工作精度为</w:t>
      </w:r>
      <w:r>
        <w:t>8</w:t>
      </w:r>
      <w:r>
        <w:rPr>
          <w:rFonts w:hint="eastAsia"/>
        </w:rPr>
        <w:t>位</w:t>
      </w:r>
      <w:r>
        <w:t>/</w:t>
      </w:r>
      <w:r>
        <w:rPr>
          <w:rFonts w:hint="eastAsia"/>
        </w:rPr>
        <w:t>湿度</w:t>
      </w:r>
      <w:r>
        <w:t xml:space="preserve"> 12</w:t>
      </w:r>
      <w:r>
        <w:rPr>
          <w:rFonts w:hint="eastAsia"/>
        </w:rPr>
        <w:t>位温度</w:t>
      </w:r>
      <w:r>
        <w:t xml:space="preserve"> /**************************</w:t>
      </w:r>
    </w:p>
    <w:p w:rsidR="00DD3401" w:rsidRDefault="00DD3401">
      <w:r>
        <w:t>SHT11</w:t>
      </w:r>
      <w:r>
        <w:rPr>
          <w:rFonts w:hint="eastAsia"/>
        </w:rPr>
        <w:t>端口定义</w:t>
      </w:r>
    </w:p>
    <w:p w:rsidR="00DD3401" w:rsidRDefault="00DD3401">
      <w:r>
        <w:t>***************************/</w:t>
      </w:r>
    </w:p>
    <w:p w:rsidR="00DD3401" w:rsidRDefault="00DD3401">
      <w:r>
        <w:t>sbit SHT11_DATA=P3^1;</w:t>
      </w:r>
    </w:p>
    <w:p w:rsidR="00DD3401" w:rsidRDefault="00DD3401">
      <w:r>
        <w:t>sbit SHT11_SCK=P3^0;</w:t>
      </w:r>
    </w:p>
    <w:p w:rsidR="00DD3401" w:rsidRDefault="00DD3401">
      <w:r>
        <w:t>sbit P33=P3^3;</w:t>
      </w:r>
    </w:p>
    <w:p w:rsidR="00DD3401" w:rsidRDefault="00DD3401">
      <w:r>
        <w:t>sbit P32=P3^2;</w:t>
      </w:r>
    </w:p>
    <w:p w:rsidR="00DD3401" w:rsidRDefault="00DD3401">
      <w:r>
        <w:t>sbit P36=P3^6;</w:t>
      </w:r>
    </w:p>
    <w:p w:rsidR="00DD3401" w:rsidRDefault="00DD3401">
      <w:r>
        <w:t>sbit P37=P3^7;</w:t>
      </w:r>
    </w:p>
    <w:p w:rsidR="00DD3401" w:rsidRDefault="00DD3401">
      <w:r>
        <w:t>uchar flag_tempeture=0;  //</w:t>
      </w:r>
      <w:r>
        <w:rPr>
          <w:rFonts w:hint="eastAsia"/>
        </w:rPr>
        <w:t>显示温度位置的标志</w:t>
      </w:r>
    </w:p>
    <w:p w:rsidR="00DD3401" w:rsidRDefault="00DD3401">
      <w:r>
        <w:t>uchar flag_humidity=0;     //</w:t>
      </w:r>
      <w:r>
        <w:rPr>
          <w:rFonts w:hint="eastAsia"/>
        </w:rPr>
        <w:t>显示湿度位置的标志</w:t>
      </w:r>
    </w:p>
    <w:p w:rsidR="00DD3401" w:rsidRDefault="00DD3401">
      <w:r>
        <w:t>uchar code str1[]={ 0x10,0x06,0x09,0x08,0x08,0x09,0x06,0x00};//</w:t>
      </w:r>
      <w:r>
        <w:rPr>
          <w:rFonts w:hint="eastAsia"/>
        </w:rPr>
        <w:t>温度图标</w:t>
      </w:r>
    </w:p>
    <w:p w:rsidR="00DD3401" w:rsidRDefault="00DD3401">
      <w:r>
        <w:t>uchar code str6_sht11[]="%RH   ";</w:t>
      </w:r>
    </w:p>
    <w:p w:rsidR="00DD3401" w:rsidRDefault="00DD3401">
      <w:r>
        <w:t>uchar code str4_sht11[]="humi=";</w:t>
      </w:r>
    </w:p>
    <w:p w:rsidR="00DD3401" w:rsidRDefault="00DD3401">
      <w:r>
        <w:t>uchar code str2_sht11[]="temp=";</w:t>
      </w:r>
    </w:p>
    <w:p w:rsidR="00DD3401" w:rsidRDefault="00DD3401">
      <w:r>
        <w:t>uchar code str7_sht11[]="    ";//</w:t>
      </w:r>
      <w:r>
        <w:rPr>
          <w:rFonts w:hint="eastAsia"/>
        </w:rPr>
        <w:t>清除没不要的显示</w:t>
      </w:r>
    </w:p>
    <w:p w:rsidR="00DD3401" w:rsidRDefault="00DD3401">
      <w:r>
        <w:t>/***************************</w:t>
      </w:r>
    </w:p>
    <w:p w:rsidR="00DD3401" w:rsidRDefault="00DD3401">
      <w:r>
        <w:rPr>
          <w:rFonts w:hint="eastAsia"/>
        </w:rPr>
        <w:t>函数名称</w:t>
      </w:r>
      <w:r>
        <w:t>:Delay()</w:t>
      </w:r>
    </w:p>
    <w:p w:rsidR="00DD3401" w:rsidRDefault="00DD3401">
      <w:r>
        <w:rPr>
          <w:rFonts w:hint="eastAsia"/>
        </w:rPr>
        <w:t>函数功能</w:t>
      </w:r>
      <w:r>
        <w:t>:SHT11</w:t>
      </w:r>
      <w:r>
        <w:rPr>
          <w:rFonts w:hint="eastAsia"/>
        </w:rPr>
        <w:t>内部延时</w:t>
      </w:r>
    </w:p>
    <w:p w:rsidR="00DD3401" w:rsidRDefault="00DD3401">
      <w:r>
        <w:t>****************************/</w:t>
      </w:r>
    </w:p>
    <w:p w:rsidR="00DD3401" w:rsidRDefault="00DD3401">
      <w:r>
        <w:t>void Delay()</w:t>
      </w:r>
    </w:p>
    <w:p w:rsidR="00DD3401" w:rsidRDefault="00DD3401">
      <w:r>
        <w:t>{</w:t>
      </w:r>
    </w:p>
    <w:p w:rsidR="00DD3401" w:rsidRDefault="00DD3401">
      <w:r>
        <w:t>;</w:t>
      </w:r>
    </w:p>
    <w:p w:rsidR="00DD3401" w:rsidRDefault="00DD3401">
      <w:r>
        <w:t>;</w:t>
      </w:r>
    </w:p>
    <w:p w:rsidR="00DD3401" w:rsidRDefault="00DD3401">
      <w:r>
        <w:t>}</w:t>
      </w:r>
    </w:p>
    <w:p w:rsidR="00DD3401" w:rsidRDefault="00DD3401">
      <w:r>
        <w:t>/***************************</w:t>
      </w:r>
    </w:p>
    <w:p w:rsidR="00DD3401" w:rsidRDefault="00DD3401">
      <w:r>
        <w:rPr>
          <w:rFonts w:hint="eastAsia"/>
        </w:rPr>
        <w:t>函数名称</w:t>
      </w:r>
      <w:r>
        <w:t>:Delay_Ms()</w:t>
      </w:r>
    </w:p>
    <w:p w:rsidR="00DD3401" w:rsidRDefault="00DD3401">
      <w:r>
        <w:rPr>
          <w:rFonts w:hint="eastAsia"/>
        </w:rPr>
        <w:t>函数功能</w:t>
      </w:r>
      <w:r>
        <w:t>:SHT11</w:t>
      </w:r>
      <w:r>
        <w:rPr>
          <w:rFonts w:hint="eastAsia"/>
        </w:rPr>
        <w:t>检测等待延时</w:t>
      </w:r>
    </w:p>
    <w:p w:rsidR="00DD3401" w:rsidRDefault="00DD3401">
      <w:r>
        <w:rPr>
          <w:rFonts w:hint="eastAsia"/>
        </w:rPr>
        <w:t>函数说明</w:t>
      </w:r>
      <w:r>
        <w:t xml:space="preserve">:11ms/55ms/210ms </w:t>
      </w:r>
      <w:r>
        <w:rPr>
          <w:rFonts w:hint="eastAsia"/>
        </w:rPr>
        <w:t>分别对应</w:t>
      </w:r>
      <w:r>
        <w:t>8</w:t>
      </w:r>
      <w:r>
        <w:rPr>
          <w:rFonts w:hint="eastAsia"/>
        </w:rPr>
        <w:t>位</w:t>
      </w:r>
      <w:r>
        <w:t>/12</w:t>
      </w:r>
      <w:r>
        <w:rPr>
          <w:rFonts w:hint="eastAsia"/>
        </w:rPr>
        <w:t>位</w:t>
      </w:r>
      <w:r>
        <w:t>/14</w:t>
      </w:r>
      <w:r>
        <w:rPr>
          <w:rFonts w:hint="eastAsia"/>
        </w:rPr>
        <w:t>位</w:t>
      </w:r>
      <w:r>
        <w:t xml:space="preserve"> </w:t>
      </w:r>
      <w:r>
        <w:rPr>
          <w:rFonts w:hint="eastAsia"/>
        </w:rPr>
        <w:t>测量结果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对应的形参为</w:t>
      </w:r>
      <w:r>
        <w:rPr>
          <w:lang w:eastAsia="zh-CN"/>
        </w:rPr>
        <w:t xml:space="preserve">N </w:t>
      </w:r>
      <w:r>
        <w:rPr>
          <w:rFonts w:hint="eastAsia"/>
          <w:lang w:eastAsia="zh-CN"/>
        </w:rPr>
        <w:t>则延时</w:t>
      </w:r>
      <w:r>
        <w:rPr>
          <w:lang w:eastAsia="zh-CN"/>
        </w:rPr>
        <w:t>Nms</w:t>
      </w:r>
    </w:p>
    <w:p w:rsidR="00DD3401" w:rsidRDefault="00DD3401">
      <w:r>
        <w:t>****************************/</w:t>
      </w:r>
    </w:p>
    <w:p w:rsidR="00DD3401" w:rsidRDefault="00DD3401">
      <w:r>
        <w:t>void Delay_Ms(uint ms)    // ms</w:t>
      </w:r>
      <w:r>
        <w:rPr>
          <w:rFonts w:hint="eastAsia"/>
        </w:rPr>
        <w:t>延时函数</w:t>
      </w:r>
      <w:r>
        <w:t xml:space="preserve"> (AT89C51 @ 11.0592MHz)</w:t>
      </w:r>
    </w:p>
    <w:p w:rsidR="00DD3401" w:rsidRDefault="00DD3401">
      <w:r>
        <w:t>{</w:t>
      </w:r>
    </w:p>
    <w:p w:rsidR="00DD3401" w:rsidRDefault="00DD3401">
      <w:r>
        <w:t>uint i;</w:t>
      </w:r>
    </w:p>
    <w:p w:rsidR="00DD3401" w:rsidRDefault="00DD3401">
      <w:r>
        <w:t>uchar j;</w:t>
      </w:r>
    </w:p>
    <w:p w:rsidR="00DD3401" w:rsidRDefault="00DD3401">
      <w:r>
        <w:t>for(i=0;i&lt;ms;i++)</w:t>
      </w:r>
    </w:p>
    <w:p w:rsidR="00DD3401" w:rsidRDefault="00DD3401">
      <w:r>
        <w:t>{</w:t>
      </w:r>
    </w:p>
    <w:p w:rsidR="00DD3401" w:rsidRDefault="00DD3401">
      <w:r>
        <w:t>for(j=0;j&lt;200;j++);</w:t>
      </w:r>
    </w:p>
    <w:p w:rsidR="00DD3401" w:rsidRDefault="00DD3401">
      <w:r>
        <w:t>for(j=0;j&lt;102;j++);</w:t>
      </w:r>
    </w:p>
    <w:p w:rsidR="00DD3401" w:rsidRDefault="00DD3401">
      <w:pPr>
        <w:rPr>
          <w:lang w:eastAsia="zh-CN"/>
        </w:rPr>
      </w:pPr>
      <w:r>
        <w:rPr>
          <w:lang w:eastAsia="zh-CN"/>
        </w:rPr>
        <w:t>}</w:t>
      </w:r>
    </w:p>
    <w:p w:rsidR="00DD3401" w:rsidRDefault="00DD3401">
      <w:pPr>
        <w:rPr>
          <w:lang w:eastAsia="zh-CN"/>
        </w:rPr>
      </w:pPr>
      <w:r>
        <w:rPr>
          <w:lang w:eastAsia="zh-CN"/>
        </w:rPr>
        <w:t>}</w:t>
      </w:r>
    </w:p>
    <w:p w:rsidR="00DD3401" w:rsidRDefault="00DD3401">
      <w:pPr>
        <w:rPr>
          <w:lang w:eastAsia="zh-CN"/>
        </w:rPr>
      </w:pPr>
      <w:r>
        <w:rPr>
          <w:lang w:eastAsia="zh-CN"/>
        </w:rPr>
        <w:t>/**************************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函数功能</w:t>
      </w:r>
      <w:r>
        <w:rPr>
          <w:lang w:eastAsia="zh-CN"/>
        </w:rPr>
        <w:t>:SHT11</w:t>
      </w:r>
      <w:r>
        <w:rPr>
          <w:rFonts w:hint="eastAsia"/>
          <w:lang w:eastAsia="zh-CN"/>
        </w:rPr>
        <w:t>启动时序</w:t>
      </w:r>
    </w:p>
    <w:p w:rsidR="00DD3401" w:rsidRDefault="00DD3401">
      <w:r>
        <w:t>***************************/</w:t>
      </w:r>
    </w:p>
    <w:p w:rsidR="00DD3401" w:rsidRDefault="00DD3401">
      <w:r>
        <w:t>void SHT11_Start()</w:t>
      </w:r>
    </w:p>
    <w:p w:rsidR="00DD3401" w:rsidRDefault="00DD3401">
      <w:r>
        <w:t>{</w:t>
      </w:r>
    </w:p>
    <w:p w:rsidR="00DD3401" w:rsidRDefault="00DD3401">
      <w:r>
        <w:t>SHT11_SCK=1;</w:t>
      </w:r>
    </w:p>
    <w:p w:rsidR="00DD3401" w:rsidRDefault="00DD3401">
      <w:r>
        <w:t>SHT11_DATA=1;</w:t>
      </w:r>
    </w:p>
    <w:p w:rsidR="00DD3401" w:rsidRDefault="00DD3401">
      <w:r>
        <w:t>Delay();</w:t>
      </w:r>
    </w:p>
    <w:p w:rsidR="00DD3401" w:rsidRDefault="00DD3401">
      <w:r>
        <w:t>SHT11_DATA=0;</w:t>
      </w:r>
    </w:p>
    <w:p w:rsidR="00DD3401" w:rsidRDefault="00DD3401">
      <w:r>
        <w:t>Delay();</w:t>
      </w:r>
    </w:p>
    <w:p w:rsidR="00DD3401" w:rsidRDefault="00DD3401">
      <w:r>
        <w:t>SHT11_SCK=0;</w:t>
      </w:r>
    </w:p>
    <w:p w:rsidR="00DD3401" w:rsidRDefault="00DD3401">
      <w:r>
        <w:t>Delay();</w:t>
      </w:r>
    </w:p>
    <w:p w:rsidR="00DD3401" w:rsidRDefault="00DD3401">
      <w:r>
        <w:t>SHT11_SCK=1;</w:t>
      </w:r>
    </w:p>
    <w:p w:rsidR="00DD3401" w:rsidRDefault="00DD3401">
      <w:r>
        <w:t>Delay();</w:t>
      </w:r>
    </w:p>
    <w:p w:rsidR="00DD3401" w:rsidRDefault="00DD3401">
      <w:r>
        <w:t>SHT11_DATA=1;</w:t>
      </w:r>
    </w:p>
    <w:p w:rsidR="00DD3401" w:rsidRDefault="00DD3401">
      <w:r>
        <w:t>}</w:t>
      </w:r>
    </w:p>
    <w:p w:rsidR="00DD3401" w:rsidRDefault="00DD3401">
      <w:r>
        <w:t>/******************************</w:t>
      </w:r>
    </w:p>
    <w:p w:rsidR="00DD3401" w:rsidRDefault="00DD3401">
      <w:r>
        <w:rPr>
          <w:rFonts w:hint="eastAsia"/>
        </w:rPr>
        <w:t>函数名称：</w:t>
      </w:r>
      <w:r>
        <w:t>SHT11_Sendbyte(uchar dat)</w:t>
      </w:r>
    </w:p>
    <w:p w:rsidR="00DD3401" w:rsidRDefault="00DD3401">
      <w:r>
        <w:rPr>
          <w:rFonts w:hint="eastAsia"/>
        </w:rPr>
        <w:t>函数功能</w:t>
      </w:r>
      <w:r>
        <w:t xml:space="preserve">: </w:t>
      </w:r>
      <w:r>
        <w:rPr>
          <w:rFonts w:hint="eastAsia"/>
        </w:rPr>
        <w:t>向</w:t>
      </w:r>
      <w:r>
        <w:t>SHT11</w:t>
      </w:r>
      <w:r>
        <w:rPr>
          <w:rFonts w:hint="eastAsia"/>
        </w:rPr>
        <w:t>发送</w:t>
      </w:r>
      <w:r>
        <w:t>8bite</w:t>
      </w:r>
      <w:r>
        <w:rPr>
          <w:rFonts w:hint="eastAsia"/>
        </w:rPr>
        <w:t>数据</w:t>
      </w:r>
    </w:p>
    <w:p w:rsidR="00DD3401" w:rsidRDefault="00DD3401">
      <w:r>
        <w:t>******************************/</w:t>
      </w:r>
    </w:p>
    <w:p w:rsidR="00DD3401" w:rsidRDefault="00DD3401">
      <w:r>
        <w:t>void SHT11_Sendbyte(uchar dat)</w:t>
      </w:r>
    </w:p>
    <w:p w:rsidR="00DD3401" w:rsidRDefault="00DD3401">
      <w:r>
        <w:t>{</w:t>
      </w:r>
    </w:p>
    <w:p w:rsidR="00DD3401" w:rsidRDefault="00DD3401">
      <w:r>
        <w:t>uchar i;</w:t>
      </w:r>
    </w:p>
    <w:p w:rsidR="00DD3401" w:rsidRDefault="00DD3401">
      <w:r>
        <w:t>SHT11_SCK=0;</w:t>
      </w:r>
    </w:p>
    <w:p w:rsidR="00DD3401" w:rsidRDefault="00DD3401">
      <w:r>
        <w:t>Delay();</w:t>
      </w:r>
    </w:p>
    <w:p w:rsidR="00DD3401" w:rsidRDefault="00DD3401">
      <w:r>
        <w:t>for(i=0;i&lt;8;i++)</w:t>
      </w:r>
    </w:p>
    <w:p w:rsidR="00DD3401" w:rsidRDefault="00DD3401">
      <w:r>
        <w:t>{</w:t>
      </w:r>
    </w:p>
    <w:p w:rsidR="00DD3401" w:rsidRDefault="00DD3401">
      <w:r>
        <w:t>if(dat&amp;0x80)</w:t>
      </w:r>
    </w:p>
    <w:p w:rsidR="00DD3401" w:rsidRDefault="00DD3401">
      <w:r>
        <w:t>{</w:t>
      </w:r>
    </w:p>
    <w:p w:rsidR="00DD3401" w:rsidRDefault="00DD3401">
      <w:r>
        <w:t>SHT11_DATA=1;</w:t>
      </w:r>
    </w:p>
    <w:p w:rsidR="00DD3401" w:rsidRDefault="00DD3401">
      <w:r>
        <w:t>Delay();</w:t>
      </w:r>
    </w:p>
    <w:p w:rsidR="00DD3401" w:rsidRDefault="00DD3401">
      <w:r>
        <w:t>}</w:t>
      </w:r>
    </w:p>
    <w:p w:rsidR="00DD3401" w:rsidRDefault="00DD3401">
      <w:r>
        <w:t>else</w:t>
      </w:r>
    </w:p>
    <w:p w:rsidR="00DD3401" w:rsidRDefault="00DD3401">
      <w:r>
        <w:t>{</w:t>
      </w:r>
    </w:p>
    <w:p w:rsidR="00DD3401" w:rsidRDefault="00DD3401">
      <w:r>
        <w:t>SHT11_DATA=0;</w:t>
      </w:r>
    </w:p>
    <w:p w:rsidR="00DD3401" w:rsidRDefault="00DD3401">
      <w:r>
        <w:t>Delay();</w:t>
      </w:r>
    </w:p>
    <w:p w:rsidR="00DD3401" w:rsidRDefault="00DD3401">
      <w:r>
        <w:t>}</w:t>
      </w:r>
    </w:p>
    <w:p w:rsidR="00DD3401" w:rsidRDefault="00DD3401">
      <w:r>
        <w:t>dat=dat&lt;&lt;1;</w:t>
      </w:r>
    </w:p>
    <w:p w:rsidR="00DD3401" w:rsidRDefault="00DD3401">
      <w:r>
        <w:t>SHT11_SCK=1;</w:t>
      </w:r>
    </w:p>
    <w:p w:rsidR="00DD3401" w:rsidRDefault="00DD3401">
      <w:r>
        <w:t>Delay();</w:t>
      </w:r>
    </w:p>
    <w:p w:rsidR="00DD3401" w:rsidRDefault="00DD3401">
      <w:r>
        <w:t>SHT11_SCK=0;</w:t>
      </w:r>
    </w:p>
    <w:p w:rsidR="00DD3401" w:rsidRDefault="00DD3401">
      <w:r>
        <w:t>}</w:t>
      </w:r>
    </w:p>
    <w:p w:rsidR="00DD3401" w:rsidRDefault="00DD3401">
      <w:r>
        <w:t>}</w:t>
      </w:r>
    </w:p>
    <w:p w:rsidR="00DD3401" w:rsidRDefault="00DD3401">
      <w:r>
        <w:t>/*********************************</w:t>
      </w:r>
    </w:p>
    <w:p w:rsidR="00DD3401" w:rsidRDefault="00DD3401">
      <w:r>
        <w:rPr>
          <w:rFonts w:hint="eastAsia"/>
        </w:rPr>
        <w:t>函数名称</w:t>
      </w:r>
      <w:r>
        <w:t>SHT11_Answer()</w:t>
      </w:r>
      <w:r>
        <w:rPr>
          <w:rFonts w:hint="eastAsia"/>
        </w:rPr>
        <w:t>：</w:t>
      </w:r>
    </w:p>
    <w:p w:rsidR="00DD3401" w:rsidRDefault="00DD3401">
      <w:r>
        <w:rPr>
          <w:rFonts w:hint="eastAsia"/>
        </w:rPr>
        <w:t>函数功能</w:t>
      </w:r>
      <w:r>
        <w:t>:</w:t>
      </w:r>
      <w:r>
        <w:rPr>
          <w:rFonts w:hint="eastAsia"/>
        </w:rPr>
        <w:t>检测</w:t>
      </w:r>
      <w:r>
        <w:t>SHT11</w:t>
      </w:r>
      <w:r>
        <w:rPr>
          <w:rFonts w:hint="eastAsia"/>
        </w:rPr>
        <w:t>的响应信号</w:t>
      </w:r>
      <w:r>
        <w:t>(</w:t>
      </w:r>
      <w:r>
        <w:rPr>
          <w:rFonts w:hint="eastAsia"/>
        </w:rPr>
        <w:t>在第九个时钟周期</w:t>
      </w:r>
      <w:r>
        <w:t>)</w:t>
      </w:r>
    </w:p>
    <w:p w:rsidR="00DD3401" w:rsidRDefault="00DD3401">
      <w:r>
        <w:t>***********************************/</w:t>
      </w:r>
    </w:p>
    <w:p w:rsidR="00DD3401" w:rsidRDefault="00DD3401">
      <w:r>
        <w:t>void SHT11_Answer()</w:t>
      </w:r>
    </w:p>
    <w:p w:rsidR="00DD3401" w:rsidRDefault="00DD3401">
      <w:r>
        <w:t>{</w:t>
      </w:r>
    </w:p>
    <w:p w:rsidR="00DD3401" w:rsidRDefault="00DD3401">
      <w:r>
        <w:t>SHT11_SCK=1;</w:t>
      </w:r>
    </w:p>
    <w:p w:rsidR="00DD3401" w:rsidRDefault="00DD3401">
      <w:r>
        <w:t>Delay();</w:t>
      </w:r>
    </w:p>
    <w:p w:rsidR="00DD3401" w:rsidRDefault="00DD3401">
      <w:r>
        <w:t>while(SHT11_DATA==1);</w:t>
      </w:r>
    </w:p>
    <w:p w:rsidR="00DD3401" w:rsidRDefault="00DD3401">
      <w:r>
        <w:t>SHT11_SCK=0;</w:t>
      </w:r>
    </w:p>
    <w:p w:rsidR="00DD3401" w:rsidRDefault="00DD3401">
      <w:r>
        <w:t>SHT11_DATA=1;</w:t>
      </w:r>
    </w:p>
    <w:p w:rsidR="00DD3401" w:rsidRDefault="00DD3401">
      <w:r>
        <w:t>}</w:t>
      </w:r>
    </w:p>
    <w:p w:rsidR="00DD3401" w:rsidRDefault="00DD3401">
      <w:r>
        <w:t>/************************************</w:t>
      </w:r>
    </w:p>
    <w:p w:rsidR="00DD3401" w:rsidRDefault="00DD3401">
      <w:r>
        <w:rPr>
          <w:rFonts w:hint="eastAsia"/>
        </w:rPr>
        <w:t>函数名称：</w:t>
      </w:r>
      <w:r>
        <w:t>SHT11_Test_Finish()</w:t>
      </w:r>
    </w:p>
    <w:p w:rsidR="00DD3401" w:rsidRDefault="00DD3401">
      <w:r>
        <w:rPr>
          <w:rFonts w:hint="eastAsia"/>
        </w:rPr>
        <w:t>函数功能</w:t>
      </w:r>
      <w:r>
        <w:t>:</w:t>
      </w:r>
      <w:r>
        <w:rPr>
          <w:rFonts w:hint="eastAsia"/>
        </w:rPr>
        <w:t>检测</w:t>
      </w:r>
      <w:r>
        <w:t>SHT11</w:t>
      </w:r>
      <w:r>
        <w:rPr>
          <w:rFonts w:hint="eastAsia"/>
        </w:rPr>
        <w:t>温湿度检测是否完毕</w:t>
      </w:r>
    </w:p>
    <w:p w:rsidR="00DD3401" w:rsidRDefault="00DD3401">
      <w:r>
        <w:t>*************************************/</w:t>
      </w:r>
    </w:p>
    <w:p w:rsidR="00DD3401" w:rsidRDefault="00DD3401">
      <w:r>
        <w:t>void SHT11_Test_Finish()</w:t>
      </w:r>
    </w:p>
    <w:p w:rsidR="00DD3401" w:rsidRDefault="00DD3401">
      <w:r>
        <w:t>{</w:t>
      </w:r>
    </w:p>
    <w:p w:rsidR="00DD3401" w:rsidRDefault="00DD3401">
      <w:r>
        <w:t>while(SHT11_DATA==1);</w:t>
      </w:r>
    </w:p>
    <w:p w:rsidR="00DD3401" w:rsidRDefault="00DD3401">
      <w:r>
        <w:t>}</w:t>
      </w:r>
    </w:p>
    <w:p w:rsidR="00DD3401" w:rsidRDefault="00DD3401">
      <w:r>
        <w:t>/************************************</w:t>
      </w:r>
    </w:p>
    <w:p w:rsidR="00DD3401" w:rsidRDefault="00DD3401">
      <w:r>
        <w:rPr>
          <w:rFonts w:hint="eastAsia"/>
        </w:rPr>
        <w:t>函数名称：</w:t>
      </w:r>
      <w:r>
        <w:t>SHT11_Receivebyte()</w:t>
      </w:r>
    </w:p>
    <w:p w:rsidR="00DD3401" w:rsidRDefault="00DD3401">
      <w:r>
        <w:rPr>
          <w:rFonts w:hint="eastAsia"/>
        </w:rPr>
        <w:t>函数功能</w:t>
      </w:r>
      <w:r>
        <w:t>:</w:t>
      </w:r>
      <w:r>
        <w:rPr>
          <w:rFonts w:hint="eastAsia"/>
        </w:rPr>
        <w:t>从</w:t>
      </w:r>
      <w:r>
        <w:t>SHT11</w:t>
      </w:r>
      <w:r>
        <w:rPr>
          <w:rFonts w:hint="eastAsia"/>
        </w:rPr>
        <w:t>接收</w:t>
      </w:r>
      <w:r>
        <w:t>8bite</w:t>
      </w:r>
      <w:r>
        <w:rPr>
          <w:rFonts w:hint="eastAsia"/>
        </w:rPr>
        <w:t>数据</w:t>
      </w:r>
    </w:p>
    <w:p w:rsidR="00DD3401" w:rsidRDefault="00DD3401">
      <w:r>
        <w:t>*************************************/</w:t>
      </w:r>
    </w:p>
    <w:p w:rsidR="00DD3401" w:rsidRDefault="00DD3401">
      <w:r>
        <w:t>uchar SHT11_Receivebyte()</w:t>
      </w:r>
    </w:p>
    <w:p w:rsidR="00DD3401" w:rsidRDefault="00DD3401">
      <w:r>
        <w:t>{</w:t>
      </w:r>
    </w:p>
    <w:p w:rsidR="00DD3401" w:rsidRDefault="00DD3401">
      <w:r>
        <w:t>uchar i;</w:t>
      </w:r>
    </w:p>
    <w:p w:rsidR="00DD3401" w:rsidRDefault="00DD3401">
      <w:r>
        <w:t>uchar dat;</w:t>
      </w:r>
    </w:p>
    <w:p w:rsidR="00DD3401" w:rsidRDefault="00DD3401">
      <w:r>
        <w:t>SHT11_SCK=0;</w:t>
      </w:r>
    </w:p>
    <w:p w:rsidR="00DD3401" w:rsidRDefault="00DD3401">
      <w:r>
        <w:t>Delay();</w:t>
      </w:r>
    </w:p>
    <w:p w:rsidR="00DD3401" w:rsidRDefault="00DD3401">
      <w:r>
        <w:t>for(i=0;i&lt;8;i++)</w:t>
      </w:r>
    </w:p>
    <w:p w:rsidR="00DD3401" w:rsidRDefault="00DD3401">
      <w:r>
        <w:t>{</w:t>
      </w:r>
    </w:p>
    <w:p w:rsidR="00DD3401" w:rsidRDefault="00DD3401">
      <w:r>
        <w:t>SHT11_SCK=1;</w:t>
      </w:r>
    </w:p>
    <w:p w:rsidR="00DD3401" w:rsidRDefault="00DD3401">
      <w:r>
        <w:t>Delay();</w:t>
      </w:r>
    </w:p>
    <w:p w:rsidR="00DD3401" w:rsidRDefault="00DD3401">
      <w:r>
        <w:t>dat=dat&lt;&lt;1;</w:t>
      </w:r>
    </w:p>
    <w:p w:rsidR="00DD3401" w:rsidRDefault="00DD3401">
      <w:r>
        <w:t>if(SHT11_DATA)</w:t>
      </w:r>
    </w:p>
    <w:p w:rsidR="00DD3401" w:rsidRDefault="00DD3401">
      <w:r>
        <w:t>{</w:t>
      </w:r>
    </w:p>
    <w:p w:rsidR="00DD3401" w:rsidRDefault="00DD3401">
      <w:r>
        <w:t>dat=dat|0x01;</w:t>
      </w:r>
    </w:p>
    <w:p w:rsidR="00DD3401" w:rsidRDefault="00DD3401">
      <w:r>
        <w:t>Delay();</w:t>
      </w:r>
    </w:p>
    <w:p w:rsidR="00DD3401" w:rsidRDefault="00DD3401">
      <w:r>
        <w:t>}</w:t>
      </w:r>
    </w:p>
    <w:p w:rsidR="00DD3401" w:rsidRDefault="00DD3401">
      <w:r>
        <w:t>else</w:t>
      </w:r>
    </w:p>
    <w:p w:rsidR="00DD3401" w:rsidRDefault="00DD3401">
      <w:r>
        <w:t>{</w:t>
      </w:r>
    </w:p>
    <w:p w:rsidR="00DD3401" w:rsidRDefault="00DD3401">
      <w:r>
        <w:t>dat=dat&amp;0xfe;</w:t>
      </w:r>
    </w:p>
    <w:p w:rsidR="00DD3401" w:rsidRDefault="00DD3401">
      <w:r>
        <w:t>Delay();</w:t>
      </w:r>
    </w:p>
    <w:p w:rsidR="00DD3401" w:rsidRDefault="00DD3401">
      <w:r>
        <w:t>}</w:t>
      </w:r>
    </w:p>
    <w:p w:rsidR="00DD3401" w:rsidRDefault="00DD3401">
      <w:r>
        <w:t>SHT11_SCK=0;</w:t>
      </w:r>
    </w:p>
    <w:p w:rsidR="00DD3401" w:rsidRDefault="00DD3401">
      <w:r>
        <w:t>Delay();</w:t>
      </w:r>
    </w:p>
    <w:p w:rsidR="00DD3401" w:rsidRDefault="00DD3401">
      <w:r>
        <w:t>}</w:t>
      </w:r>
    </w:p>
    <w:p w:rsidR="00DD3401" w:rsidRDefault="00DD3401">
      <w:r>
        <w:t>SHT11_DATA=1; //</w:t>
      </w:r>
      <w:r>
        <w:rPr>
          <w:rFonts w:hint="eastAsia"/>
        </w:rPr>
        <w:t>释放数据总线</w:t>
      </w:r>
    </w:p>
    <w:p w:rsidR="00DD3401" w:rsidRDefault="00DD3401">
      <w:r>
        <w:t>return(dat);</w:t>
      </w:r>
    </w:p>
    <w:p w:rsidR="00DD3401" w:rsidRDefault="00DD3401">
      <w:r>
        <w:t>}</w:t>
      </w:r>
    </w:p>
    <w:p w:rsidR="00DD3401" w:rsidRDefault="00DD3401">
      <w:r>
        <w:t>/***********************************</w:t>
      </w:r>
    </w:p>
    <w:p w:rsidR="00DD3401" w:rsidRDefault="00DD3401">
      <w:r>
        <w:rPr>
          <w:rFonts w:hint="eastAsia"/>
        </w:rPr>
        <w:t>函数名称：</w:t>
      </w:r>
      <w:r>
        <w:t>MCU_Answer()</w:t>
      </w:r>
    </w:p>
    <w:p w:rsidR="00DD3401" w:rsidRDefault="00DD3401">
      <w:r>
        <w:rPr>
          <w:rFonts w:hint="eastAsia"/>
        </w:rPr>
        <w:t>函数功能</w:t>
      </w:r>
      <w:r>
        <w:t>:</w:t>
      </w:r>
      <w:r>
        <w:rPr>
          <w:rFonts w:hint="eastAsia"/>
        </w:rPr>
        <w:t>单片机向</w:t>
      </w:r>
      <w:r>
        <w:t>SHT11</w:t>
      </w:r>
      <w:r>
        <w:rPr>
          <w:rFonts w:hint="eastAsia"/>
        </w:rPr>
        <w:t>发送应答信号</w:t>
      </w:r>
    </w:p>
    <w:p w:rsidR="00DD3401" w:rsidRDefault="00DD3401">
      <w:r>
        <w:t>*************************************/</w:t>
      </w:r>
    </w:p>
    <w:p w:rsidR="00DD3401" w:rsidRDefault="00DD3401">
      <w:r>
        <w:t>void MCU_Answer()</w:t>
      </w:r>
    </w:p>
    <w:p w:rsidR="00DD3401" w:rsidRDefault="00DD3401">
      <w:r>
        <w:t>{</w:t>
      </w:r>
    </w:p>
    <w:p w:rsidR="00DD3401" w:rsidRDefault="00DD3401">
      <w:r>
        <w:t>SHT11_SCK=0;</w:t>
      </w:r>
    </w:p>
    <w:p w:rsidR="00DD3401" w:rsidRDefault="00DD3401">
      <w:r>
        <w:t>Delay();</w:t>
      </w:r>
    </w:p>
    <w:p w:rsidR="00DD3401" w:rsidRDefault="00DD3401">
      <w:r>
        <w:t>SHT11_DATA=0;</w:t>
      </w:r>
    </w:p>
    <w:p w:rsidR="00DD3401" w:rsidRDefault="00DD3401">
      <w:r>
        <w:t>Delay();</w:t>
      </w:r>
    </w:p>
    <w:p w:rsidR="00DD3401" w:rsidRDefault="00DD3401">
      <w:r>
        <w:t>SHT11_SCK=1;</w:t>
      </w:r>
    </w:p>
    <w:p w:rsidR="00DD3401" w:rsidRDefault="00DD3401">
      <w:r>
        <w:t>Delay();</w:t>
      </w:r>
    </w:p>
    <w:p w:rsidR="00DD3401" w:rsidRDefault="00DD3401">
      <w:r>
        <w:t>SHT11_SCK=0;</w:t>
      </w:r>
    </w:p>
    <w:p w:rsidR="00DD3401" w:rsidRDefault="00DD3401">
      <w:r>
        <w:t>Delay();</w:t>
      </w:r>
    </w:p>
    <w:p w:rsidR="00DD3401" w:rsidRDefault="00DD3401">
      <w:r>
        <w:t>SHT11_DATA=1; //</w:t>
      </w:r>
      <w:r>
        <w:rPr>
          <w:rFonts w:hint="eastAsia"/>
        </w:rPr>
        <w:t>释放数据总线</w:t>
      </w:r>
      <w:r>
        <w:t xml:space="preserve"> </w:t>
      </w:r>
      <w:r>
        <w:rPr>
          <w:rFonts w:hint="eastAsia"/>
        </w:rPr>
        <w:t>这条指令非常重要</w:t>
      </w:r>
      <w:r>
        <w:t xml:space="preserve"> </w:t>
      </w:r>
      <w:r>
        <w:rPr>
          <w:rFonts w:hint="eastAsia"/>
        </w:rPr>
        <w:t>不加的话导致单片机不能读取低</w:t>
      </w:r>
      <w:r>
        <w:t>8</w:t>
      </w:r>
      <w:r>
        <w:rPr>
          <w:rFonts w:hint="eastAsia"/>
        </w:rPr>
        <w:t>位</w:t>
      </w:r>
    </w:p>
    <w:p w:rsidR="00DD3401" w:rsidRDefault="00DD3401">
      <w:pPr>
        <w:rPr>
          <w:lang w:eastAsia="zh-CN"/>
        </w:rPr>
      </w:pPr>
      <w:r>
        <w:rPr>
          <w:lang w:eastAsia="zh-CN"/>
        </w:rPr>
        <w:t>}</w:t>
      </w:r>
    </w:p>
    <w:p w:rsidR="00DD3401" w:rsidRDefault="00DD3401">
      <w:pPr>
        <w:rPr>
          <w:lang w:eastAsia="zh-CN"/>
        </w:rPr>
      </w:pPr>
      <w:r>
        <w:rPr>
          <w:lang w:eastAsia="zh-CN"/>
        </w:rPr>
        <w:t>/***********************************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函数名称</w:t>
      </w:r>
      <w:r>
        <w:rPr>
          <w:lang w:eastAsia="zh-CN"/>
        </w:rPr>
        <w:t>:SHT11_End()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当接收两个</w:t>
      </w:r>
      <w:r>
        <w:rPr>
          <w:lang w:eastAsia="zh-CN"/>
        </w:rPr>
        <w:t>8byte</w:t>
      </w:r>
      <w:r>
        <w:rPr>
          <w:rFonts w:hint="eastAsia"/>
          <w:lang w:eastAsia="zh-CN"/>
        </w:rPr>
        <w:t>数据后部接收</w:t>
      </w:r>
      <w:r>
        <w:rPr>
          <w:lang w:eastAsia="zh-CN"/>
        </w:rPr>
        <w:t>CRC</w:t>
      </w:r>
      <w:r>
        <w:rPr>
          <w:rFonts w:hint="eastAsia"/>
          <w:lang w:eastAsia="zh-CN"/>
        </w:rPr>
        <w:t>校验码</w:t>
      </w:r>
    </w:p>
    <w:p w:rsidR="00DD3401" w:rsidRDefault="00DD3401">
      <w:r>
        <w:t>************************************/</w:t>
      </w:r>
    </w:p>
    <w:p w:rsidR="00DD3401" w:rsidRDefault="00DD3401">
      <w:r>
        <w:t>void SHT11_End()</w:t>
      </w:r>
    </w:p>
    <w:p w:rsidR="00DD3401" w:rsidRDefault="00DD3401">
      <w:r>
        <w:t>{</w:t>
      </w:r>
    </w:p>
    <w:p w:rsidR="00DD3401" w:rsidRDefault="00DD3401">
      <w:r>
        <w:t>SHT11_DATA=1;</w:t>
      </w:r>
    </w:p>
    <w:p w:rsidR="00DD3401" w:rsidRDefault="00DD3401">
      <w:r>
        <w:t>SHT11_SCK=1;</w:t>
      </w:r>
    </w:p>
    <w:p w:rsidR="00DD3401" w:rsidRDefault="00DD3401">
      <w:r>
        <w:t>Delay();</w:t>
      </w:r>
    </w:p>
    <w:p w:rsidR="00DD3401" w:rsidRDefault="00DD3401">
      <w:r>
        <w:t>SHT11_SCK=0;</w:t>
      </w:r>
    </w:p>
    <w:p w:rsidR="00DD3401" w:rsidRDefault="00DD3401">
      <w:r>
        <w:t>Delay();</w:t>
      </w:r>
    </w:p>
    <w:p w:rsidR="00DD3401" w:rsidRDefault="00DD3401">
      <w:r>
        <w:t>}</w:t>
      </w:r>
    </w:p>
    <w:p w:rsidR="00DD3401" w:rsidRDefault="00DD3401">
      <w:r>
        <w:t>/*************************************</w:t>
      </w:r>
    </w:p>
    <w:p w:rsidR="00DD3401" w:rsidRDefault="00DD3401">
      <w:r>
        <w:rPr>
          <w:rFonts w:hint="eastAsia"/>
        </w:rPr>
        <w:t>函数名称：</w:t>
      </w:r>
      <w:r>
        <w:t>void SHT11_Write_Register(uchar command ,uchar dat)</w:t>
      </w:r>
    </w:p>
    <w:p w:rsidR="00DD3401" w:rsidRDefault="00DD3401">
      <w:r>
        <w:rPr>
          <w:rFonts w:hint="eastAsia"/>
        </w:rPr>
        <w:t>函数说明：向</w:t>
      </w:r>
      <w:r>
        <w:t>SHT11</w:t>
      </w:r>
      <w:r>
        <w:rPr>
          <w:rFonts w:hint="eastAsia"/>
        </w:rPr>
        <w:t>的状态寄存器设置功能</w:t>
      </w:r>
    </w:p>
    <w:p w:rsidR="00DD3401" w:rsidRDefault="00DD3401">
      <w:r>
        <w:t>command</w:t>
      </w:r>
      <w:r>
        <w:rPr>
          <w:rFonts w:hint="eastAsia"/>
        </w:rPr>
        <w:t>为</w:t>
      </w:r>
      <w:r>
        <w:t>REG_WRITE 0x06</w:t>
      </w:r>
      <w:r>
        <w:rPr>
          <w:rFonts w:hint="eastAsia"/>
        </w:rPr>
        <w:t>写寄存器</w:t>
      </w:r>
    </w:p>
    <w:p w:rsidR="00DD3401" w:rsidRDefault="00DD3401">
      <w:r>
        <w:t>dat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设置</w:t>
      </w:r>
      <w:r>
        <w:t>SHT11</w:t>
      </w:r>
      <w:r>
        <w:rPr>
          <w:rFonts w:hint="eastAsia"/>
        </w:rPr>
        <w:t>的功能</w:t>
      </w:r>
      <w:r>
        <w:t xml:space="preserve"> </w:t>
      </w:r>
      <w:r>
        <w:rPr>
          <w:rFonts w:hint="eastAsia"/>
        </w:rPr>
        <w:t>可以设置检测的数据位数</w:t>
      </w:r>
    </w:p>
    <w:p w:rsidR="00DD3401" w:rsidRDefault="00DD3401">
      <w:r>
        <w:t>*/</w:t>
      </w:r>
    </w:p>
    <w:p w:rsidR="00DD3401" w:rsidRDefault="00DD3401">
      <w:r>
        <w:t>void SHT11_Write_Register(uchar command ,uchar dat)</w:t>
      </w:r>
    </w:p>
    <w:p w:rsidR="00DD3401" w:rsidRDefault="00DD3401">
      <w:r>
        <w:t>{</w:t>
      </w:r>
    </w:p>
    <w:p w:rsidR="00DD3401" w:rsidRDefault="00DD3401">
      <w:r>
        <w:t>SHT11_Start();</w:t>
      </w:r>
    </w:p>
    <w:p w:rsidR="00DD3401" w:rsidRDefault="00DD3401">
      <w:r>
        <w:t>SHT11_Sendbyte(command);</w:t>
      </w:r>
    </w:p>
    <w:p w:rsidR="00DD3401" w:rsidRDefault="00DD3401">
      <w:r>
        <w:t>SHT11_Answer();</w:t>
      </w:r>
    </w:p>
    <w:p w:rsidR="00DD3401" w:rsidRDefault="00DD3401">
      <w:r>
        <w:t>SHT11_Sendbyte(dat);</w:t>
      </w:r>
    </w:p>
    <w:p w:rsidR="00DD3401" w:rsidRDefault="00DD3401">
      <w:r>
        <w:t>SHT11_Answer();</w:t>
      </w:r>
    </w:p>
    <w:p w:rsidR="00DD3401" w:rsidRDefault="00DD3401">
      <w:r>
        <w:t>/***************************************</w:t>
      </w:r>
    </w:p>
    <w:p w:rsidR="00DD3401" w:rsidRDefault="00DD3401">
      <w:r>
        <w:rPr>
          <w:rFonts w:hint="eastAsia"/>
        </w:rPr>
        <w:t>函数名称：</w:t>
      </w:r>
      <w:r>
        <w:t>uchar SHT11_Read_Register(uchar command)</w:t>
      </w:r>
    </w:p>
    <w:p w:rsidR="00DD3401" w:rsidRDefault="00DD3401">
      <w:r>
        <w:rPr>
          <w:rFonts w:hint="eastAsia"/>
        </w:rPr>
        <w:t>函数说明：</w:t>
      </w:r>
      <w:r>
        <w:t>command</w:t>
      </w:r>
      <w:r>
        <w:rPr>
          <w:rFonts w:hint="eastAsia"/>
        </w:rPr>
        <w:t>为</w:t>
      </w:r>
      <w:r>
        <w:t>REG_READ  0x07//</w:t>
      </w:r>
      <w:r>
        <w:rPr>
          <w:rFonts w:hint="eastAsia"/>
        </w:rPr>
        <w:t>读寄存器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返回值为状态寄存器的值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位</w:t>
      </w:r>
      <w:r>
        <w:rPr>
          <w:lang w:eastAsia="zh-CN"/>
        </w:rPr>
        <w:t>6</w:t>
      </w:r>
      <w:r>
        <w:rPr>
          <w:rFonts w:hint="eastAsia"/>
          <w:lang w:eastAsia="zh-CN"/>
        </w:rPr>
        <w:t>显示当前检测完一次数据后电源供电情况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当位</w:t>
      </w:r>
      <w:r>
        <w:rPr>
          <w:lang w:eastAsia="zh-CN"/>
        </w:rPr>
        <w:t>6</w:t>
      </w:r>
      <w:r>
        <w:rPr>
          <w:rFonts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时表明</w:t>
      </w:r>
      <w:r>
        <w:rPr>
          <w:lang w:eastAsia="zh-CN"/>
        </w:rPr>
        <w:t xml:space="preserve">VDD&gt;2.47V </w:t>
      </w:r>
      <w:r>
        <w:rPr>
          <w:rFonts w:hint="eastAsia"/>
          <w:lang w:eastAsia="zh-CN"/>
        </w:rPr>
        <w:t>当位</w:t>
      </w:r>
      <w:r>
        <w:rPr>
          <w:lang w:eastAsia="zh-CN"/>
        </w:rPr>
        <w:t>6</w:t>
      </w:r>
      <w:r>
        <w:rPr>
          <w:rFonts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时表明</w:t>
      </w:r>
      <w:r>
        <w:rPr>
          <w:lang w:eastAsia="zh-CN"/>
        </w:rPr>
        <w:t>VDD&lt;2.47V</w:t>
      </w:r>
      <w:r>
        <w:rPr>
          <w:rFonts w:hint="eastAsia"/>
          <w:lang w:eastAsia="zh-CN"/>
        </w:rPr>
        <w:t>即电量不足</w:t>
      </w: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位</w:t>
      </w:r>
      <w:r>
        <w:rPr>
          <w:lang w:eastAsia="zh-CN"/>
        </w:rPr>
        <w:t>0</w:t>
      </w:r>
      <w:r>
        <w:rPr>
          <w:rFonts w:hint="eastAsia"/>
          <w:lang w:eastAsia="zh-CN"/>
        </w:rPr>
        <w:t>表明当前的测量分辨率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当位</w:t>
      </w:r>
      <w:r>
        <w:rPr>
          <w:lang w:eastAsia="zh-CN"/>
        </w:rPr>
        <w:t>0</w:t>
      </w:r>
      <w:r>
        <w:rPr>
          <w:rFonts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时表明测量精度：</w:t>
      </w:r>
      <w:r>
        <w:rPr>
          <w:lang w:eastAsia="zh-CN"/>
        </w:rPr>
        <w:t>8</w:t>
      </w:r>
      <w:r>
        <w:rPr>
          <w:rFonts w:hint="eastAsia"/>
          <w:lang w:eastAsia="zh-CN"/>
        </w:rPr>
        <w:t>位</w:t>
      </w:r>
      <w:r>
        <w:rPr>
          <w:lang w:eastAsia="zh-CN"/>
        </w:rPr>
        <w:t>/</w:t>
      </w:r>
      <w:r>
        <w:rPr>
          <w:rFonts w:hint="eastAsia"/>
          <w:lang w:eastAsia="zh-CN"/>
        </w:rPr>
        <w:t>湿度</w:t>
      </w:r>
      <w:r>
        <w:rPr>
          <w:lang w:eastAsia="zh-CN"/>
        </w:rPr>
        <w:t xml:space="preserve"> 12</w:t>
      </w:r>
      <w:r>
        <w:rPr>
          <w:rFonts w:hint="eastAsia"/>
          <w:lang w:eastAsia="zh-CN"/>
        </w:rPr>
        <w:t>位温度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当位</w:t>
      </w:r>
      <w:r>
        <w:rPr>
          <w:lang w:eastAsia="zh-CN"/>
        </w:rPr>
        <w:t>0</w:t>
      </w:r>
      <w:r>
        <w:rPr>
          <w:rFonts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时表明测量精度：</w:t>
      </w:r>
      <w:r>
        <w:rPr>
          <w:lang w:eastAsia="zh-CN"/>
        </w:rPr>
        <w:t>12</w:t>
      </w:r>
      <w:r>
        <w:rPr>
          <w:rFonts w:hint="eastAsia"/>
          <w:lang w:eastAsia="zh-CN"/>
        </w:rPr>
        <w:t>位湿度</w:t>
      </w:r>
      <w:r>
        <w:rPr>
          <w:lang w:eastAsia="zh-CN"/>
        </w:rPr>
        <w:t xml:space="preserve"> 14</w:t>
      </w:r>
      <w:r>
        <w:rPr>
          <w:rFonts w:hint="eastAsia"/>
          <w:lang w:eastAsia="zh-CN"/>
        </w:rPr>
        <w:t>位温度</w:t>
      </w:r>
    </w:p>
    <w:p w:rsidR="00DD3401" w:rsidRDefault="00DD3401">
      <w:r>
        <w:rPr>
          <w:rFonts w:hint="eastAsia"/>
        </w:rPr>
        <w:t>默认为</w:t>
      </w:r>
      <w:r>
        <w:t>0</w:t>
      </w:r>
    </w:p>
    <w:p w:rsidR="00DD3401" w:rsidRDefault="00DD3401">
      <w:r>
        <w:t>*******************************************/</w:t>
      </w:r>
    </w:p>
    <w:p w:rsidR="00DD3401" w:rsidRDefault="00DD3401">
      <w:r>
        <w:t>uchar SHT11_Read_Register(uchar command)</w:t>
      </w:r>
    </w:p>
    <w:p w:rsidR="00DD3401" w:rsidRDefault="00DD3401">
      <w:r>
        <w:t>{</w:t>
      </w:r>
    </w:p>
    <w:p w:rsidR="00DD3401" w:rsidRDefault="00DD3401">
      <w:r>
        <w:t>uchar dat;</w:t>
      </w:r>
    </w:p>
    <w:p w:rsidR="00DD3401" w:rsidRDefault="00DD3401">
      <w:r>
        <w:t>SHT11_Start();</w:t>
      </w:r>
    </w:p>
    <w:p w:rsidR="00DD3401" w:rsidRDefault="00DD3401">
      <w:r>
        <w:t>SHT11_Sendbyte(command);</w:t>
      </w:r>
    </w:p>
    <w:p w:rsidR="00DD3401" w:rsidRDefault="00DD3401">
      <w:r>
        <w:t>SHT11_Answer();</w:t>
      </w:r>
    </w:p>
    <w:p w:rsidR="00DD3401" w:rsidRDefault="00DD3401">
      <w:r>
        <w:t>dat=SHT11_Receivebyte();</w:t>
      </w:r>
    </w:p>
    <w:p w:rsidR="00DD3401" w:rsidRDefault="00DD3401">
      <w:r>
        <w:t>SHT11_End();</w:t>
      </w:r>
    </w:p>
    <w:p w:rsidR="00DD3401" w:rsidRDefault="00DD3401">
      <w:r>
        <w:t>return(dat);</w:t>
      </w:r>
    </w:p>
    <w:p w:rsidR="00DD3401" w:rsidRDefault="00DD3401">
      <w:r>
        <w:t>}</w:t>
      </w:r>
    </w:p>
    <w:p w:rsidR="00DD3401" w:rsidRDefault="00DD3401">
      <w:r>
        <w:t>/***************************************</w:t>
      </w:r>
    </w:p>
    <w:p w:rsidR="00DD3401" w:rsidRDefault="00DD3401">
      <w:r>
        <w:rPr>
          <w:rFonts w:hint="eastAsia"/>
        </w:rPr>
        <w:t>函数名称</w:t>
      </w:r>
      <w:r>
        <w:t>:SHT11_Measure(uchar command,uint time);</w:t>
      </w:r>
    </w:p>
    <w:p w:rsidR="00DD3401" w:rsidRDefault="00DD3401">
      <w:r>
        <w:rPr>
          <w:rFonts w:hint="eastAsia"/>
        </w:rPr>
        <w:t>函数功能</w:t>
      </w:r>
      <w:r>
        <w:t>:</w:t>
      </w:r>
      <w:r>
        <w:rPr>
          <w:rFonts w:hint="eastAsia"/>
        </w:rPr>
        <w:t>设置</w:t>
      </w:r>
      <w:r>
        <w:t>SHT11</w:t>
      </w:r>
      <w:r>
        <w:rPr>
          <w:rFonts w:hint="eastAsia"/>
        </w:rPr>
        <w:t>检测功能</w:t>
      </w:r>
      <w:r>
        <w:t>,</w:t>
      </w:r>
      <w:r>
        <w:rPr>
          <w:rFonts w:hint="eastAsia"/>
        </w:rPr>
        <w:t>并返回相应的检测结果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函数说明</w:t>
      </w:r>
      <w:r>
        <w:rPr>
          <w:lang w:eastAsia="zh-CN"/>
        </w:rPr>
        <w:t>:command</w:t>
      </w:r>
      <w:r>
        <w:rPr>
          <w:rFonts w:hint="eastAsia"/>
          <w:lang w:eastAsia="zh-CN"/>
        </w:rPr>
        <w:t>形参用于设定温度检测还是湿度检测</w:t>
      </w:r>
      <w:r>
        <w:rPr>
          <w:lang w:eastAsia="zh-CN"/>
        </w:rPr>
        <w:t>,</w:t>
      </w:r>
    </w:p>
    <w:p w:rsidR="00DD3401" w:rsidRDefault="00DD3401">
      <w:pPr>
        <w:rPr>
          <w:lang w:eastAsia="zh-CN"/>
        </w:rPr>
      </w:pPr>
      <w:r>
        <w:rPr>
          <w:lang w:eastAsia="zh-CN"/>
        </w:rPr>
        <w:t>time</w:t>
      </w:r>
      <w:r>
        <w:rPr>
          <w:rFonts w:hint="eastAsia"/>
          <w:lang w:eastAsia="zh-CN"/>
        </w:rPr>
        <w:t>形参用于设定检测过程中的等待时间，以确定检测结果的位数</w:t>
      </w:r>
    </w:p>
    <w:p w:rsidR="00DD3401" w:rsidRDefault="00DD3401">
      <w:pPr>
        <w:rPr>
          <w:lang w:eastAsia="zh-CN"/>
        </w:rPr>
      </w:pPr>
      <w:r>
        <w:rPr>
          <w:lang w:eastAsia="zh-CN"/>
        </w:rPr>
        <w:t xml:space="preserve">11ms/55ms/210ms </w:t>
      </w:r>
      <w:r>
        <w:rPr>
          <w:rFonts w:hint="eastAsia"/>
          <w:lang w:eastAsia="zh-CN"/>
        </w:rPr>
        <w:t>分别对应</w:t>
      </w:r>
      <w:r>
        <w:rPr>
          <w:lang w:eastAsia="zh-CN"/>
        </w:rPr>
        <w:t>8</w:t>
      </w:r>
      <w:r>
        <w:rPr>
          <w:rFonts w:hint="eastAsia"/>
          <w:lang w:eastAsia="zh-CN"/>
        </w:rPr>
        <w:t>位</w:t>
      </w:r>
      <w:r>
        <w:rPr>
          <w:lang w:eastAsia="zh-CN"/>
        </w:rPr>
        <w:t>/12</w:t>
      </w:r>
      <w:r>
        <w:rPr>
          <w:rFonts w:hint="eastAsia"/>
          <w:lang w:eastAsia="zh-CN"/>
        </w:rPr>
        <w:t>位</w:t>
      </w:r>
      <w:r>
        <w:rPr>
          <w:lang w:eastAsia="zh-CN"/>
        </w:rPr>
        <w:t>/14</w:t>
      </w:r>
      <w:r>
        <w:rPr>
          <w:rFonts w:hint="eastAsia"/>
          <w:lang w:eastAsia="zh-CN"/>
        </w:rPr>
        <w:t>位</w:t>
      </w:r>
    </w:p>
    <w:p w:rsidR="00DD3401" w:rsidRDefault="00DD3401">
      <w:r>
        <w:t>****************************************/</w:t>
      </w:r>
    </w:p>
    <w:p w:rsidR="00DD3401" w:rsidRDefault="00DD3401">
      <w:r>
        <w:t>uint SHT11_Measure(uchar command,uchar time)</w:t>
      </w:r>
    </w:p>
    <w:p w:rsidR="00DD3401" w:rsidRDefault="00DD3401">
      <w:r>
        <w:t>{</w:t>
      </w:r>
    </w:p>
    <w:p w:rsidR="00DD3401" w:rsidRDefault="00DD3401">
      <w:r>
        <w:t>uint dat=0;</w:t>
      </w:r>
    </w:p>
    <w:p w:rsidR="00DD3401" w:rsidRDefault="00DD3401">
      <w:r>
        <w:t>uchar data_high,data_low;</w:t>
      </w:r>
    </w:p>
    <w:p w:rsidR="00DD3401" w:rsidRDefault="00DD3401">
      <w:r>
        <w:t>SHT11_Start();</w:t>
      </w:r>
    </w:p>
    <w:p w:rsidR="00DD3401" w:rsidRDefault="00DD3401">
      <w:r>
        <w:t>SHT11_Sendbyte(command);</w:t>
      </w:r>
    </w:p>
    <w:p w:rsidR="00DD3401" w:rsidRDefault="00DD3401">
      <w:r>
        <w:t>SHT11_Answer();</w:t>
      </w:r>
    </w:p>
    <w:p w:rsidR="00DD3401" w:rsidRDefault="00DD3401">
      <w:r>
        <w:t>Delay_Ms(time);</w:t>
      </w:r>
    </w:p>
    <w:p w:rsidR="00DD3401" w:rsidRDefault="00DD3401">
      <w:r>
        <w:t>SHT11_Test_Finish();</w:t>
      </w:r>
    </w:p>
    <w:p w:rsidR="00DD3401" w:rsidRDefault="00DD3401">
      <w:r>
        <w:t>data_high=SHT11_Receivebyte();</w:t>
      </w:r>
    </w:p>
    <w:p w:rsidR="00DD3401" w:rsidRDefault="00DD3401">
      <w:r>
        <w:t>MCU_Answer();</w:t>
      </w:r>
    </w:p>
    <w:p w:rsidR="00DD3401" w:rsidRDefault="00DD3401">
      <w:r>
        <w:t>data_low=SHT11_Receivebyte();</w:t>
      </w:r>
    </w:p>
    <w:p w:rsidR="00DD3401" w:rsidRDefault="00DD3401">
      <w:r>
        <w:t>SHT11_End();</w:t>
      </w:r>
    </w:p>
    <w:p w:rsidR="00DD3401" w:rsidRDefault="00DD3401">
      <w:r>
        <w:t>dat=(dat|data_high);</w:t>
      </w:r>
    </w:p>
    <w:p w:rsidR="00DD3401" w:rsidRDefault="00DD3401">
      <w:r>
        <w:t>dat=(dat&lt;&lt;8)|data_low;</w:t>
      </w:r>
    </w:p>
    <w:p w:rsidR="00DD3401" w:rsidRDefault="00DD3401">
      <w:r>
        <w:t>return(dat);</w:t>
      </w:r>
    </w:p>
    <w:p w:rsidR="00DD3401" w:rsidRDefault="00DD3401">
      <w:r>
        <w:t>}</w:t>
      </w:r>
    </w:p>
    <w:p w:rsidR="00DD3401" w:rsidRDefault="00DD3401">
      <w:r>
        <w:t>/****************************************</w:t>
      </w:r>
    </w:p>
    <w:p w:rsidR="00DD3401" w:rsidRDefault="00DD3401">
      <w:r>
        <w:rPr>
          <w:rFonts w:hint="eastAsia"/>
        </w:rPr>
        <w:t>函数名称</w:t>
      </w:r>
      <w:r>
        <w:t>:Convert_Tempeture12bit(uint dat);</w:t>
      </w:r>
    </w:p>
    <w:p w:rsidR="00DD3401" w:rsidRDefault="00DD3401">
      <w:r>
        <w:rPr>
          <w:rFonts w:hint="eastAsia"/>
        </w:rPr>
        <w:t>函数功能</w:t>
      </w:r>
      <w:r>
        <w:t>:</w:t>
      </w:r>
      <w:r>
        <w:rPr>
          <w:rFonts w:hint="eastAsia"/>
        </w:rPr>
        <w:t>将检测到的数据转化为相应的温度数据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函数说明</w:t>
      </w:r>
      <w:r>
        <w:rPr>
          <w:lang w:eastAsia="zh-CN"/>
        </w:rPr>
        <w:t>:</w:t>
      </w:r>
      <w:r>
        <w:rPr>
          <w:rFonts w:hint="eastAsia"/>
          <w:lang w:eastAsia="zh-CN"/>
        </w:rPr>
        <w:t>温度转换公式</w:t>
      </w:r>
      <w:r>
        <w:rPr>
          <w:lang w:eastAsia="zh-CN"/>
        </w:rPr>
        <w:t>--T=d1+d2*SOt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公式中的参数</w:t>
      </w:r>
      <w:r>
        <w:rPr>
          <w:lang w:eastAsia="zh-CN"/>
        </w:rPr>
        <w:t>d1=-40,d2=0.04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适用于</w:t>
      </w:r>
      <w:r>
        <w:rPr>
          <w:lang w:eastAsia="zh-CN"/>
        </w:rPr>
        <w:t>12</w:t>
      </w:r>
      <w:r>
        <w:rPr>
          <w:rFonts w:hint="eastAsia"/>
          <w:lang w:eastAsia="zh-CN"/>
        </w:rPr>
        <w:t>位测量精度</w:t>
      </w:r>
    </w:p>
    <w:p w:rsidR="00DD3401" w:rsidRDefault="00DD3401">
      <w:r>
        <w:t>*/</w:t>
      </w:r>
    </w:p>
    <w:p w:rsidR="00DD3401" w:rsidRDefault="00DD3401">
      <w:r>
        <w:t>float SHT11_Convert_Tempeture12bit(uint dat)</w:t>
      </w:r>
    </w:p>
    <w:p w:rsidR="00DD3401" w:rsidRDefault="00DD3401">
      <w:r>
        <w:t>{</w:t>
      </w:r>
    </w:p>
    <w:p w:rsidR="00DD3401" w:rsidRDefault="00DD3401">
      <w:r>
        <w:t>float tempeture1;</w:t>
      </w:r>
    </w:p>
    <w:p w:rsidR="00DD3401" w:rsidRDefault="00DD3401">
      <w:r>
        <w:t>tempeture1=-40+0.04*dat;</w:t>
      </w:r>
    </w:p>
    <w:p w:rsidR="00DD3401" w:rsidRDefault="00DD3401">
      <w:r>
        <w:t>if(tempeture1&gt;23)</w:t>
      </w:r>
    </w:p>
    <w:p w:rsidR="00DD3401" w:rsidRDefault="00DD3401">
      <w:r>
        <w:t>tempeture1=tempeture1+1;</w:t>
      </w:r>
    </w:p>
    <w:p w:rsidR="00DD3401" w:rsidRDefault="00DD3401">
      <w:r>
        <w:t>if(tempeture1&gt;55)</w:t>
      </w:r>
    </w:p>
    <w:p w:rsidR="00DD3401" w:rsidRDefault="00DD3401">
      <w:r>
        <w:t>tempeture1=tempeture1+1;</w:t>
      </w:r>
    </w:p>
    <w:p w:rsidR="00DD3401" w:rsidRDefault="00DD3401">
      <w:r>
        <w:t>if(P37==1)</w:t>
      </w:r>
    </w:p>
    <w:p w:rsidR="00DD3401" w:rsidRDefault="00DD3401">
      <w:r>
        <w:t>{</w:t>
      </w:r>
    </w:p>
    <w:p w:rsidR="00DD3401" w:rsidRDefault="00DD3401">
      <w:r>
        <w:t>if(tempeture1&gt;=16&amp;&amp;tempeture1&lt;30)</w:t>
      </w:r>
    </w:p>
    <w:p w:rsidR="00DD3401" w:rsidRDefault="00DD3401">
      <w:r>
        <w:t>{</w:t>
      </w:r>
    </w:p>
    <w:p w:rsidR="00DD3401" w:rsidRDefault="00DD3401">
      <w:r>
        <w:t>P33=1;</w:t>
      </w:r>
    </w:p>
    <w:p w:rsidR="00DD3401" w:rsidRDefault="00DD3401">
      <w:r>
        <w:t>P32=0;</w:t>
      </w:r>
    </w:p>
    <w:p w:rsidR="00DD3401" w:rsidRDefault="00DD3401">
      <w:r>
        <w:t>}</w:t>
      </w:r>
    </w:p>
    <w:p w:rsidR="00DD3401" w:rsidRDefault="00DD3401">
      <w:r>
        <w:t>else</w:t>
      </w:r>
    </w:p>
    <w:p w:rsidR="00DD3401" w:rsidRDefault="00DD3401">
      <w:r>
        <w:t>{</w:t>
      </w:r>
    </w:p>
    <w:p w:rsidR="00DD3401" w:rsidRDefault="00DD3401">
      <w:r>
        <w:t>P33=0;</w:t>
      </w:r>
    </w:p>
    <w:p w:rsidR="00DD3401" w:rsidRDefault="00DD3401">
      <w:r>
        <w:t>P32=1;</w:t>
      </w:r>
    </w:p>
    <w:p w:rsidR="00DD3401" w:rsidRDefault="00DD3401">
      <w:r>
        <w:t>}</w:t>
      </w:r>
    </w:p>
    <w:p w:rsidR="00DD3401" w:rsidRDefault="00DD3401">
      <w:r>
        <w:t>}</w:t>
      </w:r>
    </w:p>
    <w:p w:rsidR="00DD3401" w:rsidRDefault="00DD3401">
      <w:r>
        <w:t>return(tempeture1);</w:t>
      </w:r>
    </w:p>
    <w:p w:rsidR="00DD3401" w:rsidRDefault="00DD3401">
      <w:r>
        <w:t>}</w:t>
      </w:r>
    </w:p>
    <w:p w:rsidR="00DD3401" w:rsidRDefault="00DD3401">
      <w:r>
        <w:t>/*****************************************</w:t>
      </w:r>
    </w:p>
    <w:p w:rsidR="00DD3401" w:rsidRDefault="00DD3401">
      <w:r>
        <w:rPr>
          <w:rFonts w:hint="eastAsia"/>
        </w:rPr>
        <w:t>函数名称</w:t>
      </w:r>
      <w:r>
        <w:t>:SHT11_Convert_Humidity8bit(uint dat,float temp)</w:t>
      </w:r>
    </w:p>
    <w:p w:rsidR="00DD3401" w:rsidRDefault="00DD3401">
      <w:r>
        <w:rPr>
          <w:rFonts w:hint="eastAsia"/>
        </w:rPr>
        <w:t>函数功能</w:t>
      </w:r>
      <w:r>
        <w:t>:</w:t>
      </w:r>
      <w:r>
        <w:rPr>
          <w:rFonts w:hint="eastAsia"/>
        </w:rPr>
        <w:t>将检测到的数据转化为相应的湿度数据</w:t>
      </w:r>
    </w:p>
    <w:p w:rsidR="00DD3401" w:rsidRDefault="00DD3401">
      <w:pPr>
        <w:rPr>
          <w:lang w:eastAsia="zh-CN"/>
        </w:rPr>
      </w:pPr>
      <w:r>
        <w:rPr>
          <w:rFonts w:hint="eastAsia"/>
          <w:lang w:eastAsia="zh-CN"/>
        </w:rPr>
        <w:t>函数说明</w:t>
      </w:r>
      <w:r>
        <w:rPr>
          <w:lang w:eastAsia="zh-CN"/>
        </w:rPr>
        <w:t>:</w:t>
      </w:r>
      <w:r>
        <w:rPr>
          <w:rFonts w:hint="eastAsia"/>
          <w:lang w:eastAsia="zh-CN"/>
        </w:rPr>
        <w:t>相对湿度转换公式</w:t>
      </w:r>
      <w:r>
        <w:rPr>
          <w:lang w:eastAsia="zh-CN"/>
        </w:rPr>
        <w:t>-----RHline=C1+C2*SOrh+C3*SOrh*SOrh(</w:t>
      </w:r>
      <w:r>
        <w:rPr>
          <w:rFonts w:hint="eastAsia"/>
          <w:lang w:eastAsia="zh-CN"/>
        </w:rPr>
        <w:t>检测数据的线性化</w:t>
      </w:r>
      <w:r>
        <w:rPr>
          <w:lang w:eastAsia="zh-CN"/>
        </w:rPr>
        <w:t xml:space="preserve"> SOrh</w:t>
      </w:r>
      <w:r>
        <w:rPr>
          <w:rFonts w:hint="eastAsia"/>
          <w:lang w:eastAsia="zh-CN"/>
        </w:rPr>
        <w:t>为单片机接收到的数据</w:t>
      </w:r>
      <w:r>
        <w:rPr>
          <w:lang w:eastAsia="zh-CN"/>
        </w:rPr>
        <w:t>)</w:t>
      </w:r>
    </w:p>
    <w:p w:rsidR="00DD3401" w:rsidRDefault="00DD3401">
      <w:r>
        <w:t xml:space="preserve">-----RHtrue=(tempeture-25)*(t1+t2*SOrh)+RHline           </w:t>
      </w:r>
      <w:r>
        <w:rPr>
          <w:rFonts w:hint="eastAsia"/>
        </w:rPr>
        <w:t>公式中的参数</w:t>
      </w:r>
      <w:r>
        <w:t>:C1=-4,C2=0,648,C3=-0.00072</w:t>
      </w:r>
    </w:p>
    <w:p w:rsidR="00DD3401" w:rsidRDefault="00DD3401">
      <w:r>
        <w:t>t1=0.01,t2=0.00128</w:t>
      </w:r>
    </w:p>
    <w:p w:rsidR="00DD3401" w:rsidRDefault="00DD3401">
      <w:r>
        <w:rPr>
          <w:rFonts w:hint="eastAsia"/>
        </w:rPr>
        <w:t>适用于</w:t>
      </w:r>
      <w:r>
        <w:t>8</w:t>
      </w:r>
      <w:r>
        <w:rPr>
          <w:rFonts w:hint="eastAsia"/>
        </w:rPr>
        <w:t>位测量精度</w:t>
      </w:r>
    </w:p>
    <w:p w:rsidR="00DD3401" w:rsidRDefault="00DD3401">
      <w:r>
        <w:t>*/</w:t>
      </w:r>
    </w:p>
    <w:p w:rsidR="00DD3401" w:rsidRDefault="00DD3401">
      <w:r>
        <w:t>uint SHT11_Convert_Humidity8bit(uint dat,float temp)</w:t>
      </w:r>
    </w:p>
    <w:p w:rsidR="00DD3401" w:rsidRDefault="00DD3401">
      <w:r>
        <w:t>{</w:t>
      </w:r>
    </w:p>
    <w:p w:rsidR="00DD3401" w:rsidRDefault="00DD3401">
      <w:r>
        <w:t>float RHline,RHtrue;</w:t>
      </w:r>
    </w:p>
    <w:p w:rsidR="00DD3401" w:rsidRDefault="00DD3401">
      <w:r>
        <w:t>uint r;</w:t>
      </w:r>
    </w:p>
    <w:p w:rsidR="00DD3401" w:rsidRDefault="00DD3401">
      <w:r>
        <w:t>RHline=-4+0.648*dat-0.00072*dat*dat;</w:t>
      </w:r>
    </w:p>
    <w:p w:rsidR="00DD3401" w:rsidRDefault="00DD3401">
      <w:r>
        <w:t>RHtrue=(temp-25)*(0.01+0.00128*dat)+RHline;</w:t>
      </w:r>
    </w:p>
    <w:p w:rsidR="00DD3401" w:rsidRDefault="00DD3401">
      <w:r>
        <w:t>r=(RHtrue-3)*10+0.5;</w:t>
      </w:r>
    </w:p>
    <w:p w:rsidR="00DD3401" w:rsidRDefault="00DD3401">
      <w:r>
        <w:t>if(P37==0)</w:t>
      </w:r>
    </w:p>
    <w:p w:rsidR="00DD3401" w:rsidRDefault="00DD3401">
      <w:r>
        <w:t>{</w:t>
      </w:r>
    </w:p>
    <w:p w:rsidR="00DD3401" w:rsidRDefault="00DD3401">
      <w:r>
        <w:t>if(r&gt;=400&amp;&amp;r&lt;600)</w:t>
      </w:r>
    </w:p>
    <w:p w:rsidR="00DD3401" w:rsidRDefault="00DD3401">
      <w:r>
        <w:t>{</w:t>
      </w:r>
    </w:p>
    <w:p w:rsidR="00DD3401" w:rsidRDefault="00DD3401">
      <w:r>
        <w:t>P33=1;</w:t>
      </w:r>
    </w:p>
    <w:p w:rsidR="00DD3401" w:rsidRDefault="00DD3401">
      <w:r>
        <w:t>}</w:t>
      </w:r>
    </w:p>
    <w:p w:rsidR="00DD3401" w:rsidRDefault="00DD3401">
      <w:r>
        <w:t>else</w:t>
      </w:r>
    </w:p>
    <w:p w:rsidR="00DD3401" w:rsidRDefault="00DD3401">
      <w:r>
        <w:t>{</w:t>
      </w:r>
    </w:p>
    <w:p w:rsidR="00DD3401" w:rsidRDefault="00DD3401">
      <w:r>
        <w:t>P33=0;</w:t>
      </w:r>
    </w:p>
    <w:p w:rsidR="00DD3401" w:rsidRDefault="00DD3401">
      <w:r>
        <w:t>}</w:t>
      </w:r>
    </w:p>
    <w:p w:rsidR="00DD3401" w:rsidRDefault="00DD3401">
      <w:r>
        <w:t>if(r&gt;=600)</w:t>
      </w:r>
    </w:p>
    <w:p w:rsidR="00DD3401" w:rsidRDefault="00DD3401">
      <w:r>
        <w:t>{</w:t>
      </w:r>
    </w:p>
    <w:p w:rsidR="00DD3401" w:rsidRDefault="00DD3401">
      <w:r>
        <w:t>P32=1;</w:t>
      </w:r>
    </w:p>
    <w:p w:rsidR="00DD3401" w:rsidRDefault="00DD3401">
      <w:r>
        <w:t>}</w:t>
      </w:r>
    </w:p>
    <w:p w:rsidR="00DD3401" w:rsidRDefault="00DD3401">
      <w:r>
        <w:t>else</w:t>
      </w:r>
    </w:p>
    <w:p w:rsidR="00DD3401" w:rsidRDefault="00DD3401">
      <w:r>
        <w:t>{</w:t>
      </w:r>
    </w:p>
    <w:p w:rsidR="00DD3401" w:rsidRDefault="00DD3401">
      <w:r>
        <w:t>P32=0;</w:t>
      </w:r>
    </w:p>
    <w:p w:rsidR="00DD3401" w:rsidRDefault="00DD3401">
      <w:r>
        <w:t>}</w:t>
      </w:r>
    </w:p>
    <w:p w:rsidR="00DD3401" w:rsidRDefault="00DD3401">
      <w:r>
        <w:t>}</w:t>
      </w:r>
    </w:p>
    <w:p w:rsidR="00DD3401" w:rsidRDefault="00DD3401">
      <w:r>
        <w:t>return(r);</w:t>
      </w:r>
    </w:p>
    <w:p w:rsidR="00DD3401" w:rsidRDefault="00DD3401">
      <w:r>
        <w:t>}</w:t>
      </w:r>
    </w:p>
    <w:p w:rsidR="00DD3401" w:rsidRDefault="00DD3401">
      <w:r>
        <w:t>#endif</w:t>
      </w:r>
    </w:p>
    <w:p w:rsidR="00DD3401" w:rsidRDefault="00DD3401">
      <w:r>
        <w:t>Display.c</w:t>
      </w:r>
      <w:r>
        <w:rPr>
          <w:rFonts w:hint="eastAsia"/>
        </w:rPr>
        <w:t>文件：</w:t>
      </w:r>
    </w:p>
    <w:p w:rsidR="00DD3401" w:rsidRDefault="00DD3401">
      <w:r>
        <w:t>#include &lt;reg52.h&gt;</w:t>
      </w:r>
    </w:p>
    <w:p w:rsidR="00DD3401" w:rsidRDefault="00DD3401">
      <w:r>
        <w:t>#include "SHT11.h"</w:t>
      </w:r>
    </w:p>
    <w:p w:rsidR="00DD3401" w:rsidRDefault="00DD3401">
      <w:r>
        <w:t>#define uchar unsigned char</w:t>
      </w:r>
    </w:p>
    <w:p w:rsidR="00DD3401" w:rsidRDefault="00DD3401">
      <w:r>
        <w:t>#define uint  unsigned int</w:t>
      </w:r>
    </w:p>
    <w:p w:rsidR="00DD3401" w:rsidRDefault="00DD3401">
      <w:r>
        <w:t>#define TEM_TEST         0x03//</w:t>
      </w:r>
      <w:r>
        <w:rPr>
          <w:rFonts w:hint="eastAsia"/>
        </w:rPr>
        <w:t>温度检测命令</w:t>
      </w:r>
    </w:p>
    <w:p w:rsidR="00DD3401" w:rsidRDefault="00DD3401">
      <w:r>
        <w:t>#define HUM_TEST          0x05//</w:t>
      </w:r>
      <w:r>
        <w:rPr>
          <w:rFonts w:hint="eastAsia"/>
        </w:rPr>
        <w:t>湿度检测命令</w:t>
      </w:r>
    </w:p>
    <w:p w:rsidR="00DD3401" w:rsidRDefault="00DD3401">
      <w:r>
        <w:t>#define REG_READ          0x07//</w:t>
      </w:r>
      <w:r>
        <w:rPr>
          <w:rFonts w:hint="eastAsia"/>
        </w:rPr>
        <w:t>读寄存器</w:t>
      </w:r>
    </w:p>
    <w:p w:rsidR="00DD3401" w:rsidRDefault="00DD3401">
      <w:r>
        <w:t>#define REG_WRITE         0x06//</w:t>
      </w:r>
      <w:r>
        <w:rPr>
          <w:rFonts w:hint="eastAsia"/>
        </w:rPr>
        <w:t>写寄存器</w:t>
      </w:r>
    </w:p>
    <w:p w:rsidR="00DD3401" w:rsidRDefault="00DD3401">
      <w:r>
        <w:t>#define FUNCTION_SET    0x01//</w:t>
      </w:r>
      <w:r>
        <w:rPr>
          <w:rFonts w:hint="eastAsia"/>
        </w:rPr>
        <w:t>设置</w:t>
      </w:r>
      <w:r>
        <w:t>SHT11</w:t>
      </w:r>
      <w:r>
        <w:rPr>
          <w:rFonts w:hint="eastAsia"/>
        </w:rPr>
        <w:t>的工作精度为</w:t>
      </w:r>
      <w:r>
        <w:t>8</w:t>
      </w:r>
      <w:r>
        <w:rPr>
          <w:rFonts w:hint="eastAsia"/>
        </w:rPr>
        <w:t>位</w:t>
      </w:r>
      <w:r>
        <w:t>/</w:t>
      </w:r>
      <w:r>
        <w:rPr>
          <w:rFonts w:hint="eastAsia"/>
        </w:rPr>
        <w:t>湿度</w:t>
      </w:r>
      <w:r>
        <w:t xml:space="preserve"> 12</w:t>
      </w:r>
      <w:r>
        <w:rPr>
          <w:rFonts w:hint="eastAsia"/>
        </w:rPr>
        <w:t>位温度</w:t>
      </w:r>
      <w:r>
        <w:t xml:space="preserve"> uchar DispData[4] = {0, 1, 2, 3};</w:t>
      </w:r>
    </w:p>
    <w:p w:rsidR="00DD3401" w:rsidRDefault="00DD3401">
      <w:r>
        <w:t>code uchar DispSegmentP0[10]={0x3f,0x06,0x1b,0x0f,0x26,0x2d,0x3d,0x07,0x3f,0x2f}; code uchar DispSegmentP2[10]={0x00,0x00,0x22,0x22,0x22,0x22,0x22,0x00,0x22,0x22};                           //  0    1   2    3    4   5   6    7   8    9  % code uchar DispCtrl[4] = {0xef, 0xdF, 0xbf ,0x7F};</w:t>
      </w:r>
    </w:p>
    <w:p w:rsidR="00DD3401" w:rsidRDefault="00DD3401">
      <w:r>
        <w:t>sbit P16=P1^6;</w:t>
      </w:r>
    </w:p>
    <w:p w:rsidR="00DD3401" w:rsidRDefault="00DD3401">
      <w:r>
        <w:t>sbit P26=P2^6;</w:t>
      </w:r>
    </w:p>
    <w:p w:rsidR="00DD3401" w:rsidRDefault="00DD3401">
      <w:r>
        <w:t>sbit P34=P3^4;</w:t>
      </w:r>
    </w:p>
    <w:p w:rsidR="00DD3401" w:rsidRDefault="00DD3401">
      <w:r>
        <w:t>void Temp_delay(unsigned int j)</w:t>
      </w:r>
    </w:p>
    <w:p w:rsidR="00DD3401" w:rsidRDefault="00DD3401">
      <w:r>
        <w:t>{</w:t>
      </w:r>
    </w:p>
    <w:p w:rsidR="00DD3401" w:rsidRDefault="00DD3401">
      <w:r>
        <w:t>uchar i;</w:t>
      </w:r>
    </w:p>
    <w:p w:rsidR="00DD3401" w:rsidRDefault="00DD3401">
      <w:r>
        <w:t>for(i=100;i&gt;0;i--)</w:t>
      </w:r>
    </w:p>
    <w:p w:rsidR="00DD3401" w:rsidRDefault="00DD3401">
      <w:r>
        <w:t>{</w:t>
      </w:r>
    </w:p>
    <w:p w:rsidR="00DD3401" w:rsidRDefault="00DD3401">
      <w:r>
        <w:t>for(j;j&gt;0;j--);</w:t>
      </w:r>
    </w:p>
    <w:p w:rsidR="00DD3401" w:rsidRDefault="00DD3401">
      <w:r>
        <w:t>}</w:t>
      </w:r>
    </w:p>
    <w:p w:rsidR="00DD3401" w:rsidRDefault="00DD3401">
      <w:r>
        <w:t>}</w:t>
      </w:r>
    </w:p>
    <w:p w:rsidR="00DD3401" w:rsidRDefault="00DD3401">
      <w:r>
        <w:t>void Show(uchar  *Buffer)</w:t>
      </w:r>
    </w:p>
    <w:p w:rsidR="00DD3401" w:rsidRDefault="00DD3401">
      <w:r>
        <w:t>{</w:t>
      </w:r>
    </w:p>
    <w:p w:rsidR="00DD3401" w:rsidRDefault="00DD3401">
      <w:r>
        <w:t>uchar i;</w:t>
      </w:r>
    </w:p>
    <w:p w:rsidR="00DD3401" w:rsidRDefault="00DD3401">
      <w:r>
        <w:t>for    (i=0; i&lt;4; i++)</w:t>
      </w:r>
    </w:p>
    <w:p w:rsidR="00DD3401" w:rsidRDefault="00DD3401">
      <w:r>
        <w:t>{</w:t>
      </w:r>
    </w:p>
    <w:p w:rsidR="00DD3401" w:rsidRDefault="00DD3401">
      <w:r>
        <w:t>P1 = DispCtrl[i];</w:t>
      </w:r>
    </w:p>
    <w:p w:rsidR="00DD3401" w:rsidRDefault="00DD3401">
      <w:r>
        <w:t>P0 = DispSegmentP0[*Buffer];</w:t>
      </w:r>
    </w:p>
    <w:p w:rsidR="00DD3401" w:rsidRDefault="00DD3401">
      <w:r>
        <w:t>P2 = DispSegmentP2[*Buffer];</w:t>
      </w:r>
    </w:p>
    <w:p w:rsidR="00DD3401" w:rsidRDefault="00DD3401">
      <w:r>
        <w:t>if(P16==0)</w:t>
      </w:r>
    </w:p>
    <w:p w:rsidR="00DD3401" w:rsidRDefault="00DD3401">
      <w:r>
        <w:t>P26=1;</w:t>
      </w:r>
    </w:p>
    <w:p w:rsidR="00DD3401" w:rsidRDefault="00DD3401">
      <w:r>
        <w:t>Temp_delay(2);</w:t>
      </w:r>
    </w:p>
    <w:p w:rsidR="00DD3401" w:rsidRDefault="00DD3401">
      <w:r>
        <w:t>Buffer++;</w:t>
      </w:r>
    </w:p>
    <w:p w:rsidR="00DD3401" w:rsidRDefault="00DD3401">
      <w:r>
        <w:t>}</w:t>
      </w:r>
    </w:p>
    <w:p w:rsidR="00DD3401" w:rsidRDefault="00DD3401">
      <w:r>
        <w:t>}</w:t>
      </w:r>
    </w:p>
    <w:p w:rsidR="00DD3401" w:rsidRDefault="00DD3401">
      <w:r>
        <w:t>void  DispConvert(uchar *DispAddr, uint  Temp2Con)</w:t>
      </w:r>
    </w:p>
    <w:p w:rsidR="00DD3401" w:rsidRPr="00710B87" w:rsidRDefault="00DD3401">
      <w:pPr>
        <w:rPr>
          <w:lang w:val="pt-BR"/>
        </w:rPr>
      </w:pPr>
      <w:r w:rsidRPr="00710B87">
        <w:rPr>
          <w:lang w:val="pt-BR"/>
        </w:rPr>
        <w:t>{</w:t>
      </w:r>
    </w:p>
    <w:p w:rsidR="00DD3401" w:rsidRPr="00710B87" w:rsidRDefault="00DD3401">
      <w:pPr>
        <w:rPr>
          <w:lang w:val="pt-BR"/>
        </w:rPr>
      </w:pPr>
      <w:r w:rsidRPr="00710B87">
        <w:rPr>
          <w:lang w:val="pt-BR"/>
        </w:rPr>
        <w:t>DispAddr[0] = Temp2Con/1000;</w:t>
      </w:r>
    </w:p>
    <w:p w:rsidR="00DD3401" w:rsidRPr="00710B87" w:rsidRDefault="00DD3401">
      <w:pPr>
        <w:rPr>
          <w:lang w:val="pt-BR"/>
        </w:rPr>
      </w:pPr>
      <w:r w:rsidRPr="00710B87">
        <w:rPr>
          <w:lang w:val="pt-BR"/>
        </w:rPr>
        <w:t>DispAddr[1] = (Temp2Con - DispAddr[0]*1000)/100;</w:t>
      </w:r>
    </w:p>
    <w:p w:rsidR="00DD3401" w:rsidRPr="00710B87" w:rsidRDefault="00DD3401">
      <w:pPr>
        <w:rPr>
          <w:lang w:val="pt-BR"/>
        </w:rPr>
      </w:pPr>
      <w:r w:rsidRPr="00710B87">
        <w:rPr>
          <w:lang w:val="pt-BR"/>
        </w:rPr>
        <w:t>DispAddr[2] = (Temp2Con - DispAddr[0]*1000 - DispAddr[1]*100)/10;</w:t>
      </w:r>
    </w:p>
    <w:p w:rsidR="00DD3401" w:rsidRPr="00710B87" w:rsidRDefault="00DD3401">
      <w:pPr>
        <w:rPr>
          <w:lang w:val="pt-BR"/>
        </w:rPr>
      </w:pPr>
      <w:r w:rsidRPr="00710B87">
        <w:rPr>
          <w:lang w:val="pt-BR"/>
        </w:rPr>
        <w:t>DispAddr[3] = Temp2Con -  DispAddr[0]*1000 - DispAddr[1]*100 - DispAddr[2]*10;</w:t>
      </w:r>
    </w:p>
    <w:p w:rsidR="00DD3401" w:rsidRDefault="00DD3401">
      <w:r>
        <w:t>}</w:t>
      </w:r>
    </w:p>
    <w:p w:rsidR="00DD3401" w:rsidRDefault="00DD3401">
      <w:r>
        <w:t>void main()</w:t>
      </w:r>
    </w:p>
    <w:p w:rsidR="00DD3401" w:rsidRDefault="00DD3401">
      <w:r>
        <w:t>{</w:t>
      </w:r>
    </w:p>
    <w:p w:rsidR="00DD3401" w:rsidRDefault="00DD3401">
      <w:r>
        <w:t>uint temp;</w:t>
      </w:r>
    </w:p>
    <w:p w:rsidR="00DD3401" w:rsidRDefault="00DD3401">
      <w:r>
        <w:t>uint dat;</w:t>
      </w:r>
    </w:p>
    <w:p w:rsidR="00DD3401" w:rsidRDefault="00DD3401">
      <w:r>
        <w:t>uint Hum;</w:t>
      </w:r>
    </w:p>
    <w:p w:rsidR="00DD3401" w:rsidRDefault="00DD3401">
      <w:r>
        <w:t>//float f;</w:t>
      </w:r>
    </w:p>
    <w:p w:rsidR="00DD3401" w:rsidRDefault="00DD3401">
      <w:r>
        <w:t>while(1)</w:t>
      </w:r>
    </w:p>
    <w:p w:rsidR="00DD3401" w:rsidRDefault="00DD3401">
      <w:r>
        <w:t>{</w:t>
      </w:r>
    </w:p>
    <w:p w:rsidR="00DD3401" w:rsidRDefault="00DD3401">
      <w:r>
        <w:t>Show(DispData);</w:t>
      </w:r>
    </w:p>
    <w:p w:rsidR="00DD3401" w:rsidRDefault="00DD3401">
      <w:r>
        <w:t>SHT11_Write_Register(REG_WRITE,FUNCTION_SET);    temp=SHT11_Measure(TEM_TEST,0x37);</w:t>
      </w:r>
    </w:p>
    <w:p w:rsidR="00DD3401" w:rsidRDefault="00DD3401">
      <w:r>
        <w:t>temp=SHT11_Convert_Tempeture12bit(temp);        dat=SHT11_Measure(HUM_TEST,0x0b);</w:t>
      </w:r>
    </w:p>
    <w:p w:rsidR="00DD3401" w:rsidRDefault="00DD3401">
      <w:r>
        <w:t>Hum=SHT11_Convert_Humidity8bit(dat,temp);    if(P34==0)</w:t>
      </w:r>
    </w:p>
    <w:p w:rsidR="00DD3401" w:rsidRDefault="00DD3401">
      <w:r>
        <w:t>{</w:t>
      </w:r>
    </w:p>
    <w:p w:rsidR="00DD3401" w:rsidRDefault="00DD3401">
      <w:r>
        <w:t>P36=1;</w:t>
      </w:r>
    </w:p>
    <w:p w:rsidR="00DD3401" w:rsidRDefault="00DD3401">
      <w:r>
        <w:t>P37=0;</w:t>
      </w:r>
    </w:p>
    <w:p w:rsidR="00DD3401" w:rsidRDefault="00DD3401">
      <w:r>
        <w:t>DispConvert(DispData,Hum);</w:t>
      </w:r>
    </w:p>
    <w:p w:rsidR="00DD3401" w:rsidRDefault="00DD3401">
      <w:r>
        <w:t>}</w:t>
      </w:r>
    </w:p>
    <w:p w:rsidR="00DD3401" w:rsidRDefault="00DD3401">
      <w:r>
        <w:t>else</w:t>
      </w:r>
    </w:p>
    <w:p w:rsidR="00DD3401" w:rsidRDefault="00DD3401">
      <w:r>
        <w:t>{</w:t>
      </w:r>
    </w:p>
    <w:p w:rsidR="00DD3401" w:rsidRDefault="00DD3401">
      <w:r>
        <w:t>P36=0;</w:t>
      </w:r>
    </w:p>
    <w:p w:rsidR="00DD3401" w:rsidRDefault="00DD3401">
      <w:r>
        <w:t>P37=1;</w:t>
      </w:r>
    </w:p>
    <w:p w:rsidR="00DD3401" w:rsidRDefault="00DD3401">
      <w:r>
        <w:t>DispConvert(DispData,temp*10);</w:t>
      </w:r>
    </w:p>
    <w:p w:rsidR="00DD3401" w:rsidRDefault="00DD3401">
      <w:r>
        <w:t>}</w:t>
      </w:r>
    </w:p>
    <w:p w:rsidR="00DD3401" w:rsidRDefault="00DD3401">
      <w:r>
        <w:t>}</w:t>
      </w:r>
    </w:p>
    <w:p w:rsidR="00DD3401" w:rsidRDefault="00DD3401">
      <w:r>
        <w:t>}</w:t>
      </w:r>
    </w:p>
    <w:p w:rsidR="00DD3401" w:rsidRDefault="00DD3401">
      <w:r>
        <w:rPr>
          <w:rFonts w:hint="eastAsia"/>
        </w:rPr>
        <w:t>还有些地方不是很完美</w:t>
      </w:r>
    </w:p>
    <w:p w:rsidR="00DD3401" w:rsidRDefault="00DD3401">
      <w:r>
        <w:rPr>
          <w:rFonts w:hint="eastAsia"/>
        </w:rPr>
        <w:t>本文档下载自文档之家，</w:t>
      </w:r>
      <w:r>
        <w:t>www.doczj.com-</w:t>
      </w:r>
      <w:r>
        <w:rPr>
          <w:rFonts w:hint="eastAsia"/>
        </w:rPr>
        <w:t>免费文档分享平台，众多试卷、习题答案、公务员考试、英语学习、法语学习、人力资源管理、电脑基础知识、学习计划、工作计划、工作总结、活动策划、企业管理等文档分类免费下载；乐于分享，共同进步，转载请保留出处</w:t>
      </w:r>
      <w:r>
        <w:t>:http://www.doczj.com/doc/57a189b0770bf78a652954d4.html</w:t>
      </w:r>
    </w:p>
    <w:sectPr w:rsidR="00DD3401" w:rsidSect="00710B8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720D"/>
    <w:rsid w:val="0025720D"/>
    <w:rsid w:val="003237E7"/>
    <w:rsid w:val="00493BC7"/>
    <w:rsid w:val="005C1E63"/>
    <w:rsid w:val="006C2ABF"/>
    <w:rsid w:val="00710B87"/>
    <w:rsid w:val="007B4CDF"/>
    <w:rsid w:val="00C812E6"/>
    <w:rsid w:val="00DD3401"/>
    <w:rsid w:val="00FE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7E7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</TotalTime>
  <Pages>10</Pages>
  <Words>1092</Words>
  <Characters>6230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基于89C51单片机SHT11温湿度传感器电路图于程序作者： 张志杰</dc:title>
  <dc:subject/>
  <dc:creator/>
  <cp:keywords/>
  <dc:description/>
  <cp:lastModifiedBy>USER</cp:lastModifiedBy>
  <cp:revision>3</cp:revision>
  <cp:lastPrinted>2017-04-17T02:19:00Z</cp:lastPrinted>
  <dcterms:created xsi:type="dcterms:W3CDTF">2017-04-17T02:10:00Z</dcterms:created>
  <dcterms:modified xsi:type="dcterms:W3CDTF">2017-04-17T03:24:00Z</dcterms:modified>
</cp:coreProperties>
</file>